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D261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(base) </w:t>
      </w:r>
      <w:proofErr w:type="spellStart"/>
      <w:r w:rsidRPr="00A77DEC">
        <w:rPr>
          <w:lang w:val="en-US"/>
        </w:rPr>
        <w:t>mimi@mithilas-air</w:t>
      </w:r>
      <w:proofErr w:type="spellEnd"/>
      <w:r w:rsidRPr="00A77DEC">
        <w:rPr>
          <w:lang w:val="en-US"/>
        </w:rPr>
        <w:t xml:space="preserve"> ~ % cd test</w:t>
      </w:r>
    </w:p>
    <w:p w14:paraId="305B887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(base) </w:t>
      </w:r>
      <w:proofErr w:type="spellStart"/>
      <w:r w:rsidRPr="00A77DEC">
        <w:rPr>
          <w:lang w:val="en-US"/>
        </w:rPr>
        <w:t>mimi@mithilas-air</w:t>
      </w:r>
      <w:proofErr w:type="spellEnd"/>
      <w:r w:rsidRPr="00A77DEC">
        <w:rPr>
          <w:lang w:val="en-US"/>
        </w:rPr>
        <w:t xml:space="preserve"> test % java -jar target/benchmarks.jar -</w:t>
      </w:r>
      <w:proofErr w:type="spellStart"/>
      <w:r w:rsidRPr="00A77DEC">
        <w:rPr>
          <w:lang w:val="en-US"/>
        </w:rPr>
        <w:t>wi</w:t>
      </w:r>
      <w:proofErr w:type="spellEnd"/>
      <w:r w:rsidRPr="00A77DEC">
        <w:rPr>
          <w:lang w:val="en-US"/>
        </w:rPr>
        <w:t xml:space="preserve"> 15 -</w:t>
      </w:r>
      <w:proofErr w:type="spellStart"/>
      <w:r w:rsidRPr="00A77DEC">
        <w:rPr>
          <w:lang w:val="en-US"/>
        </w:rPr>
        <w:t>i</w:t>
      </w:r>
      <w:proofErr w:type="spellEnd"/>
      <w:r w:rsidRPr="00A77DEC">
        <w:rPr>
          <w:lang w:val="en-US"/>
        </w:rPr>
        <w:t xml:space="preserve"> 15 -f 5 -</w:t>
      </w:r>
      <w:proofErr w:type="spellStart"/>
      <w:r w:rsidRPr="00A77DEC">
        <w:rPr>
          <w:lang w:val="en-US"/>
        </w:rPr>
        <w:t>tu</w:t>
      </w:r>
      <w:proofErr w:type="spellEnd"/>
      <w:r w:rsidRPr="00A77DEC">
        <w:rPr>
          <w:lang w:val="en-US"/>
        </w:rPr>
        <w:t xml:space="preserve"> ns -w 500ms -r 500ms -bm </w:t>
      </w:r>
      <w:proofErr w:type="spellStart"/>
      <w:r w:rsidRPr="00A77DEC">
        <w:rPr>
          <w:lang w:val="en-US"/>
        </w:rPr>
        <w:t>avgt</w:t>
      </w:r>
      <w:proofErr w:type="spellEnd"/>
    </w:p>
    <w:p w14:paraId="42900379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JMH version: 1.37</w:t>
      </w:r>
    </w:p>
    <w:p w14:paraId="29E1FE3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VM version: JDK 21.0.4, OpenJDK 64-Bit Server VM, 21.0.4+7-LTS</w:t>
      </w:r>
    </w:p>
    <w:p w14:paraId="5DE1715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VM invoker: /Library/Java/JavaVirtualMachines/temurin-21.jdk/Contents/Home/bin/java</w:t>
      </w:r>
    </w:p>
    <w:p w14:paraId="2CC62B1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VM options: &lt;none&gt;</w:t>
      </w:r>
    </w:p>
    <w:p w14:paraId="4970D1D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Blackhole mode: compiler (auto-detected, use -</w:t>
      </w:r>
      <w:proofErr w:type="spellStart"/>
      <w:proofErr w:type="gramStart"/>
      <w:r w:rsidRPr="00A77DEC">
        <w:rPr>
          <w:lang w:val="en-US"/>
        </w:rPr>
        <w:t>Djmh.blackhole.autoDetect</w:t>
      </w:r>
      <w:proofErr w:type="spellEnd"/>
      <w:proofErr w:type="gramEnd"/>
      <w:r w:rsidRPr="00A77DEC">
        <w:rPr>
          <w:lang w:val="en-US"/>
        </w:rPr>
        <w:t>=false to disable)</w:t>
      </w:r>
    </w:p>
    <w:p w14:paraId="082E60C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Warmup: 15 iterations, 500 </w:t>
      </w:r>
      <w:proofErr w:type="spellStart"/>
      <w:r w:rsidRPr="00A77DEC">
        <w:rPr>
          <w:lang w:val="en-US"/>
        </w:rPr>
        <w:t>ms</w:t>
      </w:r>
      <w:proofErr w:type="spellEnd"/>
      <w:r w:rsidRPr="00A77DEC">
        <w:rPr>
          <w:lang w:val="en-US"/>
        </w:rPr>
        <w:t xml:space="preserve"> each</w:t>
      </w:r>
    </w:p>
    <w:p w14:paraId="76434C9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Measurement: 15 iterations, 500 </w:t>
      </w:r>
      <w:proofErr w:type="spellStart"/>
      <w:r w:rsidRPr="00A77DEC">
        <w:rPr>
          <w:lang w:val="en-US"/>
        </w:rPr>
        <w:t>ms</w:t>
      </w:r>
      <w:proofErr w:type="spellEnd"/>
      <w:r w:rsidRPr="00A77DEC">
        <w:rPr>
          <w:lang w:val="en-US"/>
        </w:rPr>
        <w:t xml:space="preserve"> each</w:t>
      </w:r>
    </w:p>
    <w:p w14:paraId="0EDE33B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Timeout: 10 min per iteration</w:t>
      </w:r>
    </w:p>
    <w:p w14:paraId="7D71EA6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Threads: 1 thread, will synchronize iterations</w:t>
      </w:r>
    </w:p>
    <w:p w14:paraId="163B9C1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Benchmark mode: Average time, time/op</w:t>
      </w:r>
    </w:p>
    <w:p w14:paraId="07DECF7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Benchmark: </w:t>
      </w:r>
      <w:proofErr w:type="spellStart"/>
      <w:r w:rsidRPr="00A77DEC">
        <w:rPr>
          <w:lang w:val="en-US"/>
        </w:rPr>
        <w:t>org.</w:t>
      </w:r>
      <w:proofErr w:type="gramStart"/>
      <w:r w:rsidRPr="00A77DEC">
        <w:rPr>
          <w:lang w:val="en-US"/>
        </w:rPr>
        <w:t>sample.MyBenchmark.testMethod</w:t>
      </w:r>
      <w:proofErr w:type="spellEnd"/>
      <w:proofErr w:type="gramEnd"/>
    </w:p>
    <w:p w14:paraId="09CA67F8" w14:textId="77777777" w:rsidR="00A77DEC" w:rsidRPr="00A77DEC" w:rsidRDefault="00A77DEC" w:rsidP="00A77DEC">
      <w:pPr>
        <w:rPr>
          <w:lang w:val="en-US"/>
        </w:rPr>
      </w:pPr>
    </w:p>
    <w:p w14:paraId="3503571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Run progress: 0.00% complete, ETA 00:01:15</w:t>
      </w:r>
    </w:p>
    <w:p w14:paraId="5C31819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Fork: 1 of 5</w:t>
      </w:r>
    </w:p>
    <w:p w14:paraId="7246904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1: 0.561 ns/op</w:t>
      </w:r>
    </w:p>
    <w:p w14:paraId="181A7DC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2: 0.736 ns/op</w:t>
      </w:r>
    </w:p>
    <w:p w14:paraId="4B5881A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3: 0.559 ns/op</w:t>
      </w:r>
    </w:p>
    <w:p w14:paraId="1D71CFC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4: 0.559 ns/op</w:t>
      </w:r>
    </w:p>
    <w:p w14:paraId="323C304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5: 0.559 ns/op</w:t>
      </w:r>
    </w:p>
    <w:p w14:paraId="4A13DAD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6: 0.559 ns/op</w:t>
      </w:r>
    </w:p>
    <w:p w14:paraId="76C06BC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7: 0.559 ns/op</w:t>
      </w:r>
    </w:p>
    <w:p w14:paraId="4EF2EE0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8: 0.559 ns/op</w:t>
      </w:r>
    </w:p>
    <w:p w14:paraId="58A1985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9: 0.559 ns/op</w:t>
      </w:r>
    </w:p>
    <w:p w14:paraId="4A5F3F9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10: 0.559 ns/op</w:t>
      </w:r>
    </w:p>
    <w:p w14:paraId="43175DD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0.560 ns/op</w:t>
      </w:r>
    </w:p>
    <w:p w14:paraId="7278071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01B45B6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7F23C08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199EF9A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0.560 ns/op</w:t>
      </w:r>
    </w:p>
    <w:p w14:paraId="02DB719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1: 0.559 ns/op</w:t>
      </w:r>
    </w:p>
    <w:p w14:paraId="37A0F74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2: 0.559 ns/op</w:t>
      </w:r>
    </w:p>
    <w:p w14:paraId="353C628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3: 0.559 ns/op</w:t>
      </w:r>
    </w:p>
    <w:p w14:paraId="689D855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4: 0.559 ns/op</w:t>
      </w:r>
    </w:p>
    <w:p w14:paraId="7E10B3A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5: 0.559 ns/op</w:t>
      </w:r>
    </w:p>
    <w:p w14:paraId="61C8896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6: 0.559 ns/op</w:t>
      </w:r>
    </w:p>
    <w:p w14:paraId="654BDA6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7: 0.562 ns/op</w:t>
      </w:r>
    </w:p>
    <w:p w14:paraId="2A06A52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8: 0.562 ns/op</w:t>
      </w:r>
    </w:p>
    <w:p w14:paraId="5BFA3C5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9: 0.559 ns/op</w:t>
      </w:r>
    </w:p>
    <w:p w14:paraId="29EA4694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1BA2553D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3DACC4DA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lastRenderedPageBreak/>
        <w:t>Iteration  12</w:t>
      </w:r>
      <w:proofErr w:type="gramEnd"/>
      <w:r w:rsidRPr="00A77DEC">
        <w:rPr>
          <w:lang w:val="en-US"/>
        </w:rPr>
        <w:t>: 0.559 ns/op</w:t>
      </w:r>
    </w:p>
    <w:p w14:paraId="2808A1CF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6E344808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0.657 ns/op</w:t>
      </w:r>
    </w:p>
    <w:p w14:paraId="66BC3FD5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0.559 ns/op</w:t>
      </w:r>
    </w:p>
    <w:p w14:paraId="5EE9C1FE" w14:textId="77777777" w:rsidR="00A77DEC" w:rsidRPr="00A77DEC" w:rsidRDefault="00A77DEC" w:rsidP="00A77DEC">
      <w:pPr>
        <w:rPr>
          <w:lang w:val="en-US"/>
        </w:rPr>
      </w:pPr>
    </w:p>
    <w:p w14:paraId="48C4118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Run progress: 20.00% complete, ETA 00:01:01</w:t>
      </w:r>
    </w:p>
    <w:p w14:paraId="24E1433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Fork: 2 of 5</w:t>
      </w:r>
    </w:p>
    <w:p w14:paraId="70DD0A7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1: 0.561 ns/op</w:t>
      </w:r>
    </w:p>
    <w:p w14:paraId="6AE69359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2: 0.729 ns/op</w:t>
      </w:r>
    </w:p>
    <w:p w14:paraId="2AAFB8B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3: 0.559 ns/op</w:t>
      </w:r>
    </w:p>
    <w:p w14:paraId="324F0AC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4: 0.559 ns/op</w:t>
      </w:r>
    </w:p>
    <w:p w14:paraId="1D5DE95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5: 0.559 ns/op</w:t>
      </w:r>
    </w:p>
    <w:p w14:paraId="36CC543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6: 0.559 ns/op</w:t>
      </w:r>
    </w:p>
    <w:p w14:paraId="57C6A32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7: 0.559 ns/op</w:t>
      </w:r>
    </w:p>
    <w:p w14:paraId="7A6D263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8: 0.559 ns/op</w:t>
      </w:r>
    </w:p>
    <w:p w14:paraId="485F13A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9: 0.559 ns/op</w:t>
      </w:r>
    </w:p>
    <w:p w14:paraId="028185E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3DF9893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0.561 ns/op</w:t>
      </w:r>
    </w:p>
    <w:p w14:paraId="2910D3B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0.564 ns/op</w:t>
      </w:r>
    </w:p>
    <w:p w14:paraId="0597568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19DEFEE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1AE52AC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0.559 ns/op</w:t>
      </w:r>
    </w:p>
    <w:p w14:paraId="64A5CAE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1: 0.559 ns/op</w:t>
      </w:r>
    </w:p>
    <w:p w14:paraId="476536B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2: 0.559 ns/op</w:t>
      </w:r>
    </w:p>
    <w:p w14:paraId="10F0D29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3: 0.559 ns/op</w:t>
      </w:r>
    </w:p>
    <w:p w14:paraId="01CAAE1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4: 0.559 ns/op</w:t>
      </w:r>
    </w:p>
    <w:p w14:paraId="5786532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5: 0.559 ns/op</w:t>
      </w:r>
    </w:p>
    <w:p w14:paraId="5731812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6: 0.559 ns/op</w:t>
      </w:r>
    </w:p>
    <w:p w14:paraId="2134683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7: 0.559 ns/op</w:t>
      </w:r>
    </w:p>
    <w:p w14:paraId="728E146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8: 0.559 ns/op</w:t>
      </w:r>
    </w:p>
    <w:p w14:paraId="4FB10C1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9: 0.559 ns/op</w:t>
      </w:r>
    </w:p>
    <w:p w14:paraId="56294DAE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0.657 ns/op</w:t>
      </w:r>
    </w:p>
    <w:p w14:paraId="0995F411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58C0DA36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79801FA2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434A77C6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1AE1AC64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0.559 ns/op</w:t>
      </w:r>
    </w:p>
    <w:p w14:paraId="5E9F3A6A" w14:textId="77777777" w:rsidR="00A77DEC" w:rsidRPr="00A77DEC" w:rsidRDefault="00A77DEC" w:rsidP="00A77DEC">
      <w:pPr>
        <w:rPr>
          <w:lang w:val="en-US"/>
        </w:rPr>
      </w:pPr>
    </w:p>
    <w:p w14:paraId="1D90D64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Run progress: 40.00% complete, ETA 00:00:46</w:t>
      </w:r>
    </w:p>
    <w:p w14:paraId="5879B04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Fork: 3 of 5</w:t>
      </w:r>
    </w:p>
    <w:p w14:paraId="4F6D1E2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1: 0.561 ns/op</w:t>
      </w:r>
    </w:p>
    <w:p w14:paraId="282B00D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2: 0.564 ns/op</w:t>
      </w:r>
    </w:p>
    <w:p w14:paraId="14CBC179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3: 0.559 ns/op</w:t>
      </w:r>
    </w:p>
    <w:p w14:paraId="67CA0D7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4: 0.559 ns/op</w:t>
      </w:r>
    </w:p>
    <w:p w14:paraId="4D740F4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lastRenderedPageBreak/>
        <w:t># Warmup Iteration   5: 0.559 ns/op</w:t>
      </w:r>
    </w:p>
    <w:p w14:paraId="787C2B8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6: 0.559 ns/op</w:t>
      </w:r>
    </w:p>
    <w:p w14:paraId="4E9FC8F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7: 0.559 ns/op</w:t>
      </w:r>
    </w:p>
    <w:p w14:paraId="62ED9899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8: 0.559 ns/op</w:t>
      </w:r>
    </w:p>
    <w:p w14:paraId="500422D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9: 0.559 ns/op</w:t>
      </w:r>
    </w:p>
    <w:p w14:paraId="49BA46B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0A387AF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0.724 ns/op</w:t>
      </w:r>
    </w:p>
    <w:p w14:paraId="33D1C89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120A376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2CFC5AB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0.560 ns/op</w:t>
      </w:r>
    </w:p>
    <w:p w14:paraId="6831C2D9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0.562 ns/op</w:t>
      </w:r>
    </w:p>
    <w:p w14:paraId="580CF5E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1: 0.559 ns/op</w:t>
      </w:r>
    </w:p>
    <w:p w14:paraId="04421DB9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2: 0.559 ns/op</w:t>
      </w:r>
    </w:p>
    <w:p w14:paraId="777AF94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3: 0.559 ns/op</w:t>
      </w:r>
    </w:p>
    <w:p w14:paraId="43BA060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4: 0.559 ns/op</w:t>
      </w:r>
    </w:p>
    <w:p w14:paraId="5286812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5: 0.559 ns/op</w:t>
      </w:r>
    </w:p>
    <w:p w14:paraId="0D16897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6: 0.657 ns/op</w:t>
      </w:r>
    </w:p>
    <w:p w14:paraId="34A5811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7: 0.559 ns/op</w:t>
      </w:r>
    </w:p>
    <w:p w14:paraId="4C5517E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8: 0.559 ns/op</w:t>
      </w:r>
    </w:p>
    <w:p w14:paraId="7783EC7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9: 0.559 ns/op</w:t>
      </w:r>
    </w:p>
    <w:p w14:paraId="1B1447E3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7416863C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1F28A389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75167C6F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7AB09AF8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6436049E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0.559 ns/op</w:t>
      </w:r>
    </w:p>
    <w:p w14:paraId="075C0A3A" w14:textId="77777777" w:rsidR="00A77DEC" w:rsidRPr="00A77DEC" w:rsidRDefault="00A77DEC" w:rsidP="00A77DEC">
      <w:pPr>
        <w:rPr>
          <w:lang w:val="en-US"/>
        </w:rPr>
      </w:pPr>
    </w:p>
    <w:p w14:paraId="71010AF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Run progress: 60.00% complete, ETA 00:00:30</w:t>
      </w:r>
    </w:p>
    <w:p w14:paraId="500E92E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Fork: 4 of 5</w:t>
      </w:r>
    </w:p>
    <w:p w14:paraId="5A26746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1: 0.561 ns/op</w:t>
      </w:r>
    </w:p>
    <w:p w14:paraId="104D182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2: 0.564 ns/op</w:t>
      </w:r>
    </w:p>
    <w:p w14:paraId="78A507A7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3: 0.559 ns/op</w:t>
      </w:r>
    </w:p>
    <w:p w14:paraId="6E23904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4: 0.559 ns/op</w:t>
      </w:r>
    </w:p>
    <w:p w14:paraId="65638C8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5: 0.724 ns/op</w:t>
      </w:r>
    </w:p>
    <w:p w14:paraId="3713C81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6: 0.559 ns/op</w:t>
      </w:r>
    </w:p>
    <w:p w14:paraId="0CEF6C5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7: 0.559 ns/op</w:t>
      </w:r>
    </w:p>
    <w:p w14:paraId="581C7E4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8: 0.559 ns/op</w:t>
      </w:r>
    </w:p>
    <w:p w14:paraId="5826465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9: 0.724 ns/op</w:t>
      </w:r>
    </w:p>
    <w:p w14:paraId="4F6610F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19A5898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7E99E9E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71AFA91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7AF6FDE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7078187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0.559 ns/op</w:t>
      </w:r>
    </w:p>
    <w:p w14:paraId="4A50071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lastRenderedPageBreak/>
        <w:t>Iteration   1: 0.559 ns/op</w:t>
      </w:r>
    </w:p>
    <w:p w14:paraId="7B2DDB0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2: 0.559 ns/op</w:t>
      </w:r>
    </w:p>
    <w:p w14:paraId="29392A5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3: 0.562 ns/op</w:t>
      </w:r>
    </w:p>
    <w:p w14:paraId="1119EA1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4: 0.559 ns/op</w:t>
      </w:r>
    </w:p>
    <w:p w14:paraId="2A36BE8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5: 0.559 ns/op</w:t>
      </w:r>
    </w:p>
    <w:p w14:paraId="113783F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6: 0.559 ns/op</w:t>
      </w:r>
    </w:p>
    <w:p w14:paraId="19CEE63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7: 0.559 ns/op</w:t>
      </w:r>
    </w:p>
    <w:p w14:paraId="3163728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8: 0.559 ns/op</w:t>
      </w:r>
    </w:p>
    <w:p w14:paraId="4F2D59A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9: 0.559 ns/op</w:t>
      </w:r>
    </w:p>
    <w:p w14:paraId="19D4D60D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152472AA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324F913E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3183B4D1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24BC7FBB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6E7CFF8C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0.559 ns/op</w:t>
      </w:r>
    </w:p>
    <w:p w14:paraId="4C649D2A" w14:textId="77777777" w:rsidR="00A77DEC" w:rsidRPr="00A77DEC" w:rsidRDefault="00A77DEC" w:rsidP="00A77DEC">
      <w:pPr>
        <w:rPr>
          <w:lang w:val="en-US"/>
        </w:rPr>
      </w:pPr>
    </w:p>
    <w:p w14:paraId="4AEE1F1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Run progress: 80.00% complete, ETA 00:00:15</w:t>
      </w:r>
    </w:p>
    <w:p w14:paraId="2C2C609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Fork: 5 of 5</w:t>
      </w:r>
    </w:p>
    <w:p w14:paraId="3D83795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1: 0.561 ns/op</w:t>
      </w:r>
    </w:p>
    <w:p w14:paraId="77D4018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2: 0.564 ns/op</w:t>
      </w:r>
    </w:p>
    <w:p w14:paraId="1B4BBE5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3: 0.559 ns/op</w:t>
      </w:r>
    </w:p>
    <w:p w14:paraId="43D0B8F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4: 0.559 ns/op</w:t>
      </w:r>
    </w:p>
    <w:p w14:paraId="395399A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5: 0.559 ns/op</w:t>
      </w:r>
    </w:p>
    <w:p w14:paraId="573AFDB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6: 0.559 ns/op</w:t>
      </w:r>
    </w:p>
    <w:p w14:paraId="0D24A2C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7: 0.559 ns/op</w:t>
      </w:r>
    </w:p>
    <w:p w14:paraId="5185C72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8: 0.559 ns/op</w:t>
      </w:r>
    </w:p>
    <w:p w14:paraId="1436A7C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Warmup Iteration   9: 0.559 ns/op</w:t>
      </w:r>
    </w:p>
    <w:p w14:paraId="0FCF00AB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13595A4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65E8BAB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12</w:t>
      </w:r>
      <w:proofErr w:type="gramEnd"/>
      <w:r w:rsidRPr="00A77DEC">
        <w:rPr>
          <w:lang w:val="en-US"/>
        </w:rPr>
        <w:t>: 0.559 ns/op</w:t>
      </w:r>
    </w:p>
    <w:p w14:paraId="2C50F54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0.560 ns/op</w:t>
      </w:r>
    </w:p>
    <w:p w14:paraId="38DE47A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426EFD7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# Warmup </w:t>
      </w: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0.725 ns/op</w:t>
      </w:r>
    </w:p>
    <w:p w14:paraId="36FDF85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1: 0.559 ns/op</w:t>
      </w:r>
    </w:p>
    <w:p w14:paraId="482C4FEF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2: 0.559 ns/op</w:t>
      </w:r>
    </w:p>
    <w:p w14:paraId="67035E1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3: 0.559 ns/op</w:t>
      </w:r>
    </w:p>
    <w:p w14:paraId="073E53A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4: 0.561 ns/op</w:t>
      </w:r>
    </w:p>
    <w:p w14:paraId="7D1C14B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5: 0.562 ns/op</w:t>
      </w:r>
    </w:p>
    <w:p w14:paraId="3952C123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6: 0.560 ns/op</w:t>
      </w:r>
    </w:p>
    <w:p w14:paraId="36C838DA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7: 0.559 ns/op</w:t>
      </w:r>
    </w:p>
    <w:p w14:paraId="3A39D491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8: 0.559 ns/op</w:t>
      </w:r>
    </w:p>
    <w:p w14:paraId="579CA28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Iteration   9: 0.559 ns/op</w:t>
      </w:r>
    </w:p>
    <w:p w14:paraId="2F15004C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10</w:t>
      </w:r>
      <w:proofErr w:type="gramEnd"/>
      <w:r w:rsidRPr="00A77DEC">
        <w:rPr>
          <w:lang w:val="en-US"/>
        </w:rPr>
        <w:t>: 0.559 ns/op</w:t>
      </w:r>
    </w:p>
    <w:p w14:paraId="53B92DDD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11</w:t>
      </w:r>
      <w:proofErr w:type="gramEnd"/>
      <w:r w:rsidRPr="00A77DEC">
        <w:rPr>
          <w:lang w:val="en-US"/>
        </w:rPr>
        <w:t>: 0.559 ns/op</w:t>
      </w:r>
    </w:p>
    <w:p w14:paraId="0221515A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lastRenderedPageBreak/>
        <w:t>Iteration  12</w:t>
      </w:r>
      <w:proofErr w:type="gramEnd"/>
      <w:r w:rsidRPr="00A77DEC">
        <w:rPr>
          <w:lang w:val="en-US"/>
        </w:rPr>
        <w:t>: 0.559 ns/op</w:t>
      </w:r>
    </w:p>
    <w:p w14:paraId="533AA9E8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13</w:t>
      </w:r>
      <w:proofErr w:type="gramEnd"/>
      <w:r w:rsidRPr="00A77DEC">
        <w:rPr>
          <w:lang w:val="en-US"/>
        </w:rPr>
        <w:t>: 0.559 ns/op</w:t>
      </w:r>
    </w:p>
    <w:p w14:paraId="0C951CAD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14</w:t>
      </w:r>
      <w:proofErr w:type="gramEnd"/>
      <w:r w:rsidRPr="00A77DEC">
        <w:rPr>
          <w:lang w:val="en-US"/>
        </w:rPr>
        <w:t>: 0.559 ns/op</w:t>
      </w:r>
    </w:p>
    <w:p w14:paraId="4F79D8D6" w14:textId="77777777" w:rsidR="00A77DEC" w:rsidRPr="00A77DEC" w:rsidRDefault="00A77DEC" w:rsidP="00A77DEC">
      <w:pPr>
        <w:rPr>
          <w:lang w:val="en-US"/>
        </w:rPr>
      </w:pPr>
      <w:proofErr w:type="gramStart"/>
      <w:r w:rsidRPr="00A77DEC">
        <w:rPr>
          <w:lang w:val="en-US"/>
        </w:rPr>
        <w:t>Iteration  15</w:t>
      </w:r>
      <w:proofErr w:type="gramEnd"/>
      <w:r w:rsidRPr="00A77DEC">
        <w:rPr>
          <w:lang w:val="en-US"/>
        </w:rPr>
        <w:t>: 0.560 ns/op</w:t>
      </w:r>
    </w:p>
    <w:p w14:paraId="1080683B" w14:textId="77777777" w:rsidR="00A77DEC" w:rsidRPr="00A77DEC" w:rsidRDefault="00A77DEC" w:rsidP="00A77DEC">
      <w:pPr>
        <w:rPr>
          <w:lang w:val="en-US"/>
        </w:rPr>
      </w:pPr>
    </w:p>
    <w:p w14:paraId="292B54C9" w14:textId="77777777" w:rsidR="00A77DEC" w:rsidRPr="00A77DEC" w:rsidRDefault="00A77DEC" w:rsidP="00A77DEC">
      <w:pPr>
        <w:rPr>
          <w:lang w:val="en-US"/>
        </w:rPr>
      </w:pPr>
    </w:p>
    <w:p w14:paraId="7E60631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Result "</w:t>
      </w:r>
      <w:proofErr w:type="spellStart"/>
      <w:r w:rsidRPr="00A77DEC">
        <w:rPr>
          <w:lang w:val="en-US"/>
        </w:rPr>
        <w:t>org.</w:t>
      </w:r>
      <w:proofErr w:type="gramStart"/>
      <w:r w:rsidRPr="00A77DEC">
        <w:rPr>
          <w:lang w:val="en-US"/>
        </w:rPr>
        <w:t>sample.MyBenchmark.testMethod</w:t>
      </w:r>
      <w:proofErr w:type="spellEnd"/>
      <w:proofErr w:type="gramEnd"/>
      <w:r w:rsidRPr="00A77DEC">
        <w:rPr>
          <w:lang w:val="en-US"/>
        </w:rPr>
        <w:t>":</w:t>
      </w:r>
    </w:p>
    <w:p w14:paraId="52C6021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  0.563 </w:t>
      </w:r>
      <w:proofErr w:type="gramStart"/>
      <w:r w:rsidRPr="00A77DEC">
        <w:rPr>
          <w:lang w:val="en-US"/>
        </w:rPr>
        <w:t>±(</w:t>
      </w:r>
      <w:proofErr w:type="gramEnd"/>
      <w:r w:rsidRPr="00A77DEC">
        <w:rPr>
          <w:lang w:val="en-US"/>
        </w:rPr>
        <w:t>99.9%) 0.008 ns/op [Average]</w:t>
      </w:r>
    </w:p>
    <w:p w14:paraId="114AB760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  (min, avg, max) = (0.559, 0.563, 0.657), </w:t>
      </w:r>
      <w:proofErr w:type="spellStart"/>
      <w:r w:rsidRPr="00A77DEC">
        <w:rPr>
          <w:lang w:val="en-US"/>
        </w:rPr>
        <w:t>stdev</w:t>
      </w:r>
      <w:proofErr w:type="spellEnd"/>
      <w:r w:rsidRPr="00A77DEC">
        <w:rPr>
          <w:lang w:val="en-US"/>
        </w:rPr>
        <w:t xml:space="preserve"> = 0.019</w:t>
      </w:r>
    </w:p>
    <w:p w14:paraId="7A6985E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  CI (99.9%): [0.556, 0.571] (assumes normal distribution)</w:t>
      </w:r>
    </w:p>
    <w:p w14:paraId="3D422F28" w14:textId="77777777" w:rsidR="00A77DEC" w:rsidRPr="00A77DEC" w:rsidRDefault="00A77DEC" w:rsidP="00A77DEC">
      <w:pPr>
        <w:rPr>
          <w:lang w:val="en-US"/>
        </w:rPr>
      </w:pPr>
    </w:p>
    <w:p w14:paraId="2F17D558" w14:textId="77777777" w:rsidR="00A77DEC" w:rsidRPr="00A77DEC" w:rsidRDefault="00A77DEC" w:rsidP="00A77DEC">
      <w:pPr>
        <w:rPr>
          <w:lang w:val="en-US"/>
        </w:rPr>
      </w:pPr>
    </w:p>
    <w:p w14:paraId="4060533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# Run complete. Total time: 00:01:16</w:t>
      </w:r>
    </w:p>
    <w:p w14:paraId="4A64E19C" w14:textId="77777777" w:rsidR="00A77DEC" w:rsidRPr="00A77DEC" w:rsidRDefault="00A77DEC" w:rsidP="00A77DEC">
      <w:pPr>
        <w:rPr>
          <w:lang w:val="en-US"/>
        </w:rPr>
      </w:pPr>
    </w:p>
    <w:p w14:paraId="1B2FF0D8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REMEMBER: The numbers below are just data. To gain reusable insights, you need to follow up on</w:t>
      </w:r>
    </w:p>
    <w:p w14:paraId="193759C6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why the numbers are the way they are. Use profilers (see -prof, -</w:t>
      </w:r>
      <w:proofErr w:type="spellStart"/>
      <w:r w:rsidRPr="00A77DEC">
        <w:rPr>
          <w:lang w:val="en-US"/>
        </w:rPr>
        <w:t>lprof</w:t>
      </w:r>
      <w:proofErr w:type="spellEnd"/>
      <w:r w:rsidRPr="00A77DEC">
        <w:rPr>
          <w:lang w:val="en-US"/>
        </w:rPr>
        <w:t>), design factorial</w:t>
      </w:r>
    </w:p>
    <w:p w14:paraId="7B7BC975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experiments, perform baseline and negative tests that provide experimental control, make sure</w:t>
      </w:r>
    </w:p>
    <w:p w14:paraId="56EC871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the benchmarking environment is safe on JVM/OS/HW level, ask for reviews from the domain experts.</w:t>
      </w:r>
    </w:p>
    <w:p w14:paraId="4B0835E2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Do not assume the numbers tell you what you want them to tell.</w:t>
      </w:r>
    </w:p>
    <w:p w14:paraId="1507EA7B" w14:textId="77777777" w:rsidR="00A77DEC" w:rsidRPr="00A77DEC" w:rsidRDefault="00A77DEC" w:rsidP="00A77DEC">
      <w:pPr>
        <w:rPr>
          <w:lang w:val="en-US"/>
        </w:rPr>
      </w:pPr>
    </w:p>
    <w:p w14:paraId="6BBB402E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NOTE: Current JVM experimentally supports Compiler Blackholes, and they are in use. Please exercise</w:t>
      </w:r>
    </w:p>
    <w:p w14:paraId="099A1A3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extra caution when trusting the results, </w:t>
      </w:r>
      <w:proofErr w:type="gramStart"/>
      <w:r w:rsidRPr="00A77DEC">
        <w:rPr>
          <w:lang w:val="en-US"/>
        </w:rPr>
        <w:t>look into</w:t>
      </w:r>
      <w:proofErr w:type="gramEnd"/>
      <w:r w:rsidRPr="00A77DEC">
        <w:rPr>
          <w:lang w:val="en-US"/>
        </w:rPr>
        <w:t xml:space="preserve"> the generated code to check the benchmark still</w:t>
      </w:r>
    </w:p>
    <w:p w14:paraId="77EBE92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works, and factor in a small probability of new VM bugs. Additionally, while comparisons between</w:t>
      </w:r>
    </w:p>
    <w:p w14:paraId="305D243D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different JVMs are already problematic, the performance difference caused by different Blackhole</w:t>
      </w:r>
    </w:p>
    <w:p w14:paraId="0043F754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>modes can be very significant. Please make sure you use the consistent Blackhole mode for comparisons.</w:t>
      </w:r>
    </w:p>
    <w:p w14:paraId="4A7409B6" w14:textId="77777777" w:rsidR="00A77DEC" w:rsidRPr="00A77DEC" w:rsidRDefault="00A77DEC" w:rsidP="00A77DEC">
      <w:pPr>
        <w:rPr>
          <w:lang w:val="en-US"/>
        </w:rPr>
      </w:pPr>
    </w:p>
    <w:p w14:paraId="60A56DCC" w14:textId="77777777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Benchmark               </w:t>
      </w:r>
      <w:proofErr w:type="gramStart"/>
      <w:r w:rsidRPr="00A77DEC">
        <w:rPr>
          <w:lang w:val="en-US"/>
        </w:rPr>
        <w:t xml:space="preserve">Mode  </w:t>
      </w:r>
      <w:proofErr w:type="spellStart"/>
      <w:r w:rsidRPr="00A77DEC">
        <w:rPr>
          <w:lang w:val="en-US"/>
        </w:rPr>
        <w:t>Cnt</w:t>
      </w:r>
      <w:proofErr w:type="spellEnd"/>
      <w:proofErr w:type="gramEnd"/>
      <w:r w:rsidRPr="00A77DEC">
        <w:rPr>
          <w:lang w:val="en-US"/>
        </w:rPr>
        <w:t xml:space="preserve">  Score   Error  Units</w:t>
      </w:r>
    </w:p>
    <w:p w14:paraId="45721BCD" w14:textId="77777777" w:rsidR="00A77DEC" w:rsidRPr="00A77DEC" w:rsidRDefault="00A77DEC" w:rsidP="00A77DEC">
      <w:pPr>
        <w:rPr>
          <w:lang w:val="en-US"/>
        </w:rPr>
      </w:pPr>
      <w:proofErr w:type="spellStart"/>
      <w:proofErr w:type="gramStart"/>
      <w:r w:rsidRPr="00A77DEC">
        <w:rPr>
          <w:lang w:val="en-US"/>
        </w:rPr>
        <w:t>MyBenchmark.testMethod</w:t>
      </w:r>
      <w:proofErr w:type="spellEnd"/>
      <w:r w:rsidRPr="00A77DEC">
        <w:rPr>
          <w:lang w:val="en-US"/>
        </w:rPr>
        <w:t xml:space="preserve">  </w:t>
      </w:r>
      <w:proofErr w:type="spellStart"/>
      <w:r w:rsidRPr="00A77DEC">
        <w:rPr>
          <w:lang w:val="en-US"/>
        </w:rPr>
        <w:t>avgt</w:t>
      </w:r>
      <w:proofErr w:type="spellEnd"/>
      <w:proofErr w:type="gramEnd"/>
      <w:r w:rsidRPr="00A77DEC">
        <w:rPr>
          <w:lang w:val="en-US"/>
        </w:rPr>
        <w:t xml:space="preserve">   75  0.563 ± 0.008  ns/op</w:t>
      </w:r>
    </w:p>
    <w:p w14:paraId="45A16881" w14:textId="7B29A0A9" w:rsidR="00A77DEC" w:rsidRPr="00A77DEC" w:rsidRDefault="00A77DEC" w:rsidP="00A77DEC">
      <w:pPr>
        <w:rPr>
          <w:lang w:val="en-US"/>
        </w:rPr>
      </w:pPr>
      <w:r w:rsidRPr="00A77DEC">
        <w:rPr>
          <w:lang w:val="en-US"/>
        </w:rPr>
        <w:t xml:space="preserve">(base) </w:t>
      </w:r>
      <w:proofErr w:type="spellStart"/>
      <w:r w:rsidRPr="00A77DEC">
        <w:rPr>
          <w:lang w:val="en-US"/>
        </w:rPr>
        <w:t>mimi@mithilas-air</w:t>
      </w:r>
      <w:proofErr w:type="spellEnd"/>
      <w:r w:rsidRPr="00A77DEC">
        <w:rPr>
          <w:lang w:val="en-US"/>
        </w:rPr>
        <w:t xml:space="preserve"> test % </w:t>
      </w:r>
    </w:p>
    <w:p w14:paraId="5C32FF51" w14:textId="77777777" w:rsidR="00A77DEC" w:rsidRPr="00A77DEC" w:rsidRDefault="00A77DEC" w:rsidP="00A77DEC">
      <w:pPr>
        <w:rPr>
          <w:lang w:val="en-US"/>
        </w:rPr>
      </w:pPr>
    </w:p>
    <w:p w14:paraId="6B2362C8" w14:textId="594B4193" w:rsidR="00E46EA0" w:rsidRDefault="00E46EA0"/>
    <w:sectPr w:rsidR="00E46EA0" w:rsidSect="00A77D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C"/>
    <w:rsid w:val="0002079C"/>
    <w:rsid w:val="00027DC4"/>
    <w:rsid w:val="000629B4"/>
    <w:rsid w:val="000A7625"/>
    <w:rsid w:val="000C42DB"/>
    <w:rsid w:val="000D391D"/>
    <w:rsid w:val="000F74CF"/>
    <w:rsid w:val="001277BB"/>
    <w:rsid w:val="00136E56"/>
    <w:rsid w:val="001647FE"/>
    <w:rsid w:val="001A7811"/>
    <w:rsid w:val="001C72E6"/>
    <w:rsid w:val="001D3FB2"/>
    <w:rsid w:val="001E3F0D"/>
    <w:rsid w:val="002328EE"/>
    <w:rsid w:val="002652BC"/>
    <w:rsid w:val="00275BF4"/>
    <w:rsid w:val="00291A15"/>
    <w:rsid w:val="002A0C6F"/>
    <w:rsid w:val="002B2230"/>
    <w:rsid w:val="00300280"/>
    <w:rsid w:val="00315AF5"/>
    <w:rsid w:val="003620D2"/>
    <w:rsid w:val="00371D04"/>
    <w:rsid w:val="00397597"/>
    <w:rsid w:val="003A7AA6"/>
    <w:rsid w:val="00400BB8"/>
    <w:rsid w:val="00412A47"/>
    <w:rsid w:val="00416CEB"/>
    <w:rsid w:val="00432F94"/>
    <w:rsid w:val="00467347"/>
    <w:rsid w:val="0047036C"/>
    <w:rsid w:val="004F58D0"/>
    <w:rsid w:val="00502C8A"/>
    <w:rsid w:val="00513D21"/>
    <w:rsid w:val="00537EE3"/>
    <w:rsid w:val="00546AE9"/>
    <w:rsid w:val="00553FEA"/>
    <w:rsid w:val="0056460B"/>
    <w:rsid w:val="00583383"/>
    <w:rsid w:val="00592760"/>
    <w:rsid w:val="005A615D"/>
    <w:rsid w:val="005D7232"/>
    <w:rsid w:val="00614FD4"/>
    <w:rsid w:val="00620057"/>
    <w:rsid w:val="0064252A"/>
    <w:rsid w:val="00650FFC"/>
    <w:rsid w:val="00654042"/>
    <w:rsid w:val="006557B5"/>
    <w:rsid w:val="00660E97"/>
    <w:rsid w:val="00662E13"/>
    <w:rsid w:val="00687896"/>
    <w:rsid w:val="006A345D"/>
    <w:rsid w:val="006A494D"/>
    <w:rsid w:val="006A691C"/>
    <w:rsid w:val="006B371A"/>
    <w:rsid w:val="006C3008"/>
    <w:rsid w:val="006C3580"/>
    <w:rsid w:val="006D55E1"/>
    <w:rsid w:val="006E55F5"/>
    <w:rsid w:val="006F5F68"/>
    <w:rsid w:val="007260E1"/>
    <w:rsid w:val="00735049"/>
    <w:rsid w:val="00751BB7"/>
    <w:rsid w:val="00781E29"/>
    <w:rsid w:val="007A2A96"/>
    <w:rsid w:val="007A4B1E"/>
    <w:rsid w:val="007D153C"/>
    <w:rsid w:val="007D740C"/>
    <w:rsid w:val="007F5307"/>
    <w:rsid w:val="0081064D"/>
    <w:rsid w:val="0082695D"/>
    <w:rsid w:val="00843046"/>
    <w:rsid w:val="00862C00"/>
    <w:rsid w:val="00875847"/>
    <w:rsid w:val="00894ABE"/>
    <w:rsid w:val="00897AD5"/>
    <w:rsid w:val="008A3999"/>
    <w:rsid w:val="008B6EF9"/>
    <w:rsid w:val="00903194"/>
    <w:rsid w:val="00915C43"/>
    <w:rsid w:val="00921E31"/>
    <w:rsid w:val="009A0164"/>
    <w:rsid w:val="009A48C6"/>
    <w:rsid w:val="009B4493"/>
    <w:rsid w:val="00A178A8"/>
    <w:rsid w:val="00A329EC"/>
    <w:rsid w:val="00A51FF4"/>
    <w:rsid w:val="00A77DEC"/>
    <w:rsid w:val="00AB3F4A"/>
    <w:rsid w:val="00AD5AA4"/>
    <w:rsid w:val="00AE3F37"/>
    <w:rsid w:val="00B15306"/>
    <w:rsid w:val="00B33037"/>
    <w:rsid w:val="00B46975"/>
    <w:rsid w:val="00B51F2A"/>
    <w:rsid w:val="00B80F0D"/>
    <w:rsid w:val="00B81B81"/>
    <w:rsid w:val="00B85BAE"/>
    <w:rsid w:val="00B85F6D"/>
    <w:rsid w:val="00BB682C"/>
    <w:rsid w:val="00BB6C0D"/>
    <w:rsid w:val="00BC02F9"/>
    <w:rsid w:val="00BC7342"/>
    <w:rsid w:val="00BD5DAE"/>
    <w:rsid w:val="00BE22FD"/>
    <w:rsid w:val="00BF4B02"/>
    <w:rsid w:val="00C10E98"/>
    <w:rsid w:val="00C24BCD"/>
    <w:rsid w:val="00C53059"/>
    <w:rsid w:val="00C6320B"/>
    <w:rsid w:val="00C634F7"/>
    <w:rsid w:val="00C850D4"/>
    <w:rsid w:val="00C923D2"/>
    <w:rsid w:val="00CA2124"/>
    <w:rsid w:val="00CC6271"/>
    <w:rsid w:val="00CE50A3"/>
    <w:rsid w:val="00CE77B9"/>
    <w:rsid w:val="00D11540"/>
    <w:rsid w:val="00D14770"/>
    <w:rsid w:val="00D3682B"/>
    <w:rsid w:val="00D406BD"/>
    <w:rsid w:val="00D44DAA"/>
    <w:rsid w:val="00D53481"/>
    <w:rsid w:val="00D60B16"/>
    <w:rsid w:val="00D67EF7"/>
    <w:rsid w:val="00D7696D"/>
    <w:rsid w:val="00D91D24"/>
    <w:rsid w:val="00DA3B3A"/>
    <w:rsid w:val="00DC201E"/>
    <w:rsid w:val="00DE7019"/>
    <w:rsid w:val="00E05981"/>
    <w:rsid w:val="00E16180"/>
    <w:rsid w:val="00E1716F"/>
    <w:rsid w:val="00E261FF"/>
    <w:rsid w:val="00E46EA0"/>
    <w:rsid w:val="00E56CA4"/>
    <w:rsid w:val="00E95C96"/>
    <w:rsid w:val="00EB6A72"/>
    <w:rsid w:val="00ED600B"/>
    <w:rsid w:val="00EE3EEB"/>
    <w:rsid w:val="00EF3169"/>
    <w:rsid w:val="00F22EF8"/>
    <w:rsid w:val="00F43245"/>
    <w:rsid w:val="00FD32D0"/>
    <w:rsid w:val="00FE2F4C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1FF0D"/>
  <w15:chartTrackingRefBased/>
  <w15:docId w15:val="{1C536C0E-9D51-9747-BB44-0505D710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D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D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D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D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D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D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5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Sivakumar</dc:creator>
  <cp:keywords/>
  <dc:description/>
  <cp:lastModifiedBy>Mithila Sivakumar</cp:lastModifiedBy>
  <cp:revision>2</cp:revision>
  <dcterms:created xsi:type="dcterms:W3CDTF">2024-09-09T19:52:00Z</dcterms:created>
  <dcterms:modified xsi:type="dcterms:W3CDTF">2024-09-10T16:23:00Z</dcterms:modified>
</cp:coreProperties>
</file>