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9DB79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 xml:space="preserve">(base) </w:t>
      </w:r>
      <w:proofErr w:type="spellStart"/>
      <w:r w:rsidRPr="00E83B8D">
        <w:rPr>
          <w:lang w:val="en-US"/>
        </w:rPr>
        <w:t>mimi@mithilas-air</w:t>
      </w:r>
      <w:proofErr w:type="spellEnd"/>
      <w:r w:rsidRPr="00E83B8D">
        <w:rPr>
          <w:lang w:val="en-US"/>
        </w:rPr>
        <w:t xml:space="preserve"> test % java -jar target/benchmarks.jar -</w:t>
      </w:r>
      <w:proofErr w:type="spellStart"/>
      <w:r w:rsidRPr="00E83B8D">
        <w:rPr>
          <w:lang w:val="en-US"/>
        </w:rPr>
        <w:t>wi</w:t>
      </w:r>
      <w:proofErr w:type="spellEnd"/>
      <w:r w:rsidRPr="00E83B8D">
        <w:rPr>
          <w:lang w:val="en-US"/>
        </w:rPr>
        <w:t xml:space="preserve"> 20 -</w:t>
      </w:r>
      <w:proofErr w:type="spellStart"/>
      <w:r w:rsidRPr="00E83B8D">
        <w:rPr>
          <w:lang w:val="en-US"/>
        </w:rPr>
        <w:t>i</w:t>
      </w:r>
      <w:proofErr w:type="spellEnd"/>
      <w:r w:rsidRPr="00E83B8D">
        <w:rPr>
          <w:lang w:val="en-US"/>
        </w:rPr>
        <w:t xml:space="preserve"> 50 -f 2 -</w:t>
      </w:r>
      <w:proofErr w:type="spellStart"/>
      <w:r w:rsidRPr="00E83B8D">
        <w:rPr>
          <w:lang w:val="en-US"/>
        </w:rPr>
        <w:t>tu</w:t>
      </w:r>
      <w:proofErr w:type="spellEnd"/>
      <w:r w:rsidRPr="00E83B8D">
        <w:rPr>
          <w:lang w:val="en-US"/>
        </w:rPr>
        <w:t xml:space="preserve"> ns -w 1s -r 1s -bm </w:t>
      </w:r>
      <w:proofErr w:type="spellStart"/>
      <w:r w:rsidRPr="00E83B8D">
        <w:rPr>
          <w:lang w:val="en-US"/>
        </w:rPr>
        <w:t>avgt</w:t>
      </w:r>
      <w:proofErr w:type="spellEnd"/>
    </w:p>
    <w:p w14:paraId="34757FC8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# JMH version: 1.37</w:t>
      </w:r>
    </w:p>
    <w:p w14:paraId="1AB3F8CB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# VM version: JDK 21.0.4, OpenJDK 64-Bit Server VM, 21.0.4+7-LTS</w:t>
      </w:r>
    </w:p>
    <w:p w14:paraId="055C551F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# VM invoker: /Library/Java/JavaVirtualMachines/temurin-21.jdk/Contents/Home/bin/java</w:t>
      </w:r>
    </w:p>
    <w:p w14:paraId="423A43C7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# VM options: &lt;none&gt;</w:t>
      </w:r>
    </w:p>
    <w:p w14:paraId="50470800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# Blackhole mode: compiler (auto-detected, use -</w:t>
      </w:r>
      <w:proofErr w:type="spellStart"/>
      <w:proofErr w:type="gramStart"/>
      <w:r w:rsidRPr="00E83B8D">
        <w:rPr>
          <w:lang w:val="en-US"/>
        </w:rPr>
        <w:t>Djmh.blackhole.autoDetect</w:t>
      </w:r>
      <w:proofErr w:type="spellEnd"/>
      <w:proofErr w:type="gramEnd"/>
      <w:r w:rsidRPr="00E83B8D">
        <w:rPr>
          <w:lang w:val="en-US"/>
        </w:rPr>
        <w:t>=false to disable)</w:t>
      </w:r>
    </w:p>
    <w:p w14:paraId="500AD89E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# Warmup: 20 iterations, 1 s each</w:t>
      </w:r>
    </w:p>
    <w:p w14:paraId="4B24FF76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# Measurement: 50 iterations, 1 s each</w:t>
      </w:r>
    </w:p>
    <w:p w14:paraId="65693871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# Timeout: 10 min per iteration</w:t>
      </w:r>
    </w:p>
    <w:p w14:paraId="10A73A72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# Threads: 1 thread, will synchronize iterations</w:t>
      </w:r>
    </w:p>
    <w:p w14:paraId="7A79D066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# Benchmark mode: Average time, time/op</w:t>
      </w:r>
    </w:p>
    <w:p w14:paraId="2E3CC09B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 xml:space="preserve"># Benchmark: </w:t>
      </w:r>
      <w:proofErr w:type="spellStart"/>
      <w:r w:rsidRPr="00E83B8D">
        <w:rPr>
          <w:lang w:val="en-US"/>
        </w:rPr>
        <w:t>org.</w:t>
      </w:r>
      <w:proofErr w:type="gramStart"/>
      <w:r w:rsidRPr="00E83B8D">
        <w:rPr>
          <w:lang w:val="en-US"/>
        </w:rPr>
        <w:t>sample.MyBenchmark.testMethod</w:t>
      </w:r>
      <w:proofErr w:type="spellEnd"/>
      <w:proofErr w:type="gramEnd"/>
    </w:p>
    <w:p w14:paraId="6BB5D558" w14:textId="77777777" w:rsidR="00E83B8D" w:rsidRPr="00E83B8D" w:rsidRDefault="00E83B8D" w:rsidP="00E83B8D">
      <w:pPr>
        <w:rPr>
          <w:lang w:val="en-US"/>
        </w:rPr>
      </w:pPr>
    </w:p>
    <w:p w14:paraId="39C68568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# Run progress: 0.00% complete, ETA 00:02:20</w:t>
      </w:r>
    </w:p>
    <w:p w14:paraId="0FF8CB1D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# Fork: 1 of 2</w:t>
      </w:r>
    </w:p>
    <w:p w14:paraId="5694D354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# Warmup Iteration   1: 0.560 ns/op</w:t>
      </w:r>
    </w:p>
    <w:p w14:paraId="267C1569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# Warmup Iteration   2: 0.564 ns/op</w:t>
      </w:r>
    </w:p>
    <w:p w14:paraId="014E1319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# Warmup Iteration   3: 0.559 ns/op</w:t>
      </w:r>
    </w:p>
    <w:p w14:paraId="2B3F512B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# Warmup Iteration   4: 0.559 ns/op</w:t>
      </w:r>
    </w:p>
    <w:p w14:paraId="3719A31C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# Warmup Iteration   5: 0.559 ns/op</w:t>
      </w:r>
    </w:p>
    <w:p w14:paraId="6D9328E5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# Warmup Iteration   6: 0.559 ns/op</w:t>
      </w:r>
    </w:p>
    <w:p w14:paraId="4194D8DF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# Warmup Iteration   7: 0.559 ns/op</w:t>
      </w:r>
    </w:p>
    <w:p w14:paraId="0650AA46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# Warmup Iteration   8: 0.559 ns/op</w:t>
      </w:r>
    </w:p>
    <w:p w14:paraId="5FA0E8F0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# Warmup Iteration   9: 0.559 ns/op</w:t>
      </w:r>
    </w:p>
    <w:p w14:paraId="3B153127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 xml:space="preserve"># Warmup </w:t>
      </w:r>
      <w:proofErr w:type="gramStart"/>
      <w:r w:rsidRPr="00E83B8D">
        <w:rPr>
          <w:lang w:val="en-US"/>
        </w:rPr>
        <w:t>Iteration  10</w:t>
      </w:r>
      <w:proofErr w:type="gramEnd"/>
      <w:r w:rsidRPr="00E83B8D">
        <w:rPr>
          <w:lang w:val="en-US"/>
        </w:rPr>
        <w:t>: 0.559 ns/op</w:t>
      </w:r>
    </w:p>
    <w:p w14:paraId="370B8993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 xml:space="preserve"># Warmup </w:t>
      </w:r>
      <w:proofErr w:type="gramStart"/>
      <w:r w:rsidRPr="00E83B8D">
        <w:rPr>
          <w:lang w:val="en-US"/>
        </w:rPr>
        <w:t>Iteration  11</w:t>
      </w:r>
      <w:proofErr w:type="gramEnd"/>
      <w:r w:rsidRPr="00E83B8D">
        <w:rPr>
          <w:lang w:val="en-US"/>
        </w:rPr>
        <w:t>: 0.560 ns/op</w:t>
      </w:r>
    </w:p>
    <w:p w14:paraId="50A98F2A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 xml:space="preserve"># Warmup </w:t>
      </w:r>
      <w:proofErr w:type="gramStart"/>
      <w:r w:rsidRPr="00E83B8D">
        <w:rPr>
          <w:lang w:val="en-US"/>
        </w:rPr>
        <w:t>Iteration  12</w:t>
      </w:r>
      <w:proofErr w:type="gramEnd"/>
      <w:r w:rsidRPr="00E83B8D">
        <w:rPr>
          <w:lang w:val="en-US"/>
        </w:rPr>
        <w:t>: 0.559 ns/op</w:t>
      </w:r>
    </w:p>
    <w:p w14:paraId="13E61208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 xml:space="preserve"># Warmup </w:t>
      </w:r>
      <w:proofErr w:type="gramStart"/>
      <w:r w:rsidRPr="00E83B8D">
        <w:rPr>
          <w:lang w:val="en-US"/>
        </w:rPr>
        <w:t>Iteration  13</w:t>
      </w:r>
      <w:proofErr w:type="gramEnd"/>
      <w:r w:rsidRPr="00E83B8D">
        <w:rPr>
          <w:lang w:val="en-US"/>
        </w:rPr>
        <w:t>: 0.559 ns/op</w:t>
      </w:r>
    </w:p>
    <w:p w14:paraId="7C4E733A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 xml:space="preserve"># Warmup </w:t>
      </w:r>
      <w:proofErr w:type="gramStart"/>
      <w:r w:rsidRPr="00E83B8D">
        <w:rPr>
          <w:lang w:val="en-US"/>
        </w:rPr>
        <w:t>Iteration  14</w:t>
      </w:r>
      <w:proofErr w:type="gramEnd"/>
      <w:r w:rsidRPr="00E83B8D">
        <w:rPr>
          <w:lang w:val="en-US"/>
        </w:rPr>
        <w:t>: 0.559 ns/op</w:t>
      </w:r>
    </w:p>
    <w:p w14:paraId="68A76C5B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 xml:space="preserve"># Warmup </w:t>
      </w:r>
      <w:proofErr w:type="gramStart"/>
      <w:r w:rsidRPr="00E83B8D">
        <w:rPr>
          <w:lang w:val="en-US"/>
        </w:rPr>
        <w:t>Iteration  15</w:t>
      </w:r>
      <w:proofErr w:type="gramEnd"/>
      <w:r w:rsidRPr="00E83B8D">
        <w:rPr>
          <w:lang w:val="en-US"/>
        </w:rPr>
        <w:t>: 0.559 ns/op</w:t>
      </w:r>
    </w:p>
    <w:p w14:paraId="79F4DBA9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 xml:space="preserve"># Warmup </w:t>
      </w:r>
      <w:proofErr w:type="gramStart"/>
      <w:r w:rsidRPr="00E83B8D">
        <w:rPr>
          <w:lang w:val="en-US"/>
        </w:rPr>
        <w:t>Iteration  16</w:t>
      </w:r>
      <w:proofErr w:type="gramEnd"/>
      <w:r w:rsidRPr="00E83B8D">
        <w:rPr>
          <w:lang w:val="en-US"/>
        </w:rPr>
        <w:t>: 0.561 ns/op</w:t>
      </w:r>
    </w:p>
    <w:p w14:paraId="419BE538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 xml:space="preserve"># Warmup </w:t>
      </w:r>
      <w:proofErr w:type="gramStart"/>
      <w:r w:rsidRPr="00E83B8D">
        <w:rPr>
          <w:lang w:val="en-US"/>
        </w:rPr>
        <w:t>Iteration  17</w:t>
      </w:r>
      <w:proofErr w:type="gramEnd"/>
      <w:r w:rsidRPr="00E83B8D">
        <w:rPr>
          <w:lang w:val="en-US"/>
        </w:rPr>
        <w:t>: 0.559 ns/op</w:t>
      </w:r>
    </w:p>
    <w:p w14:paraId="14B574E1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 xml:space="preserve"># Warmup </w:t>
      </w:r>
      <w:proofErr w:type="gramStart"/>
      <w:r w:rsidRPr="00E83B8D">
        <w:rPr>
          <w:lang w:val="en-US"/>
        </w:rPr>
        <w:t>Iteration  18</w:t>
      </w:r>
      <w:proofErr w:type="gramEnd"/>
      <w:r w:rsidRPr="00E83B8D">
        <w:rPr>
          <w:lang w:val="en-US"/>
        </w:rPr>
        <w:t>: 0.559 ns/op</w:t>
      </w:r>
    </w:p>
    <w:p w14:paraId="1051A5EC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 xml:space="preserve"># Warmup </w:t>
      </w:r>
      <w:proofErr w:type="gramStart"/>
      <w:r w:rsidRPr="00E83B8D">
        <w:rPr>
          <w:lang w:val="en-US"/>
        </w:rPr>
        <w:t>Iteration  19</w:t>
      </w:r>
      <w:proofErr w:type="gramEnd"/>
      <w:r w:rsidRPr="00E83B8D">
        <w:rPr>
          <w:lang w:val="en-US"/>
        </w:rPr>
        <w:t>: 0.559 ns/op</w:t>
      </w:r>
    </w:p>
    <w:p w14:paraId="2756FB78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 xml:space="preserve"># Warmup </w:t>
      </w:r>
      <w:proofErr w:type="gramStart"/>
      <w:r w:rsidRPr="00E83B8D">
        <w:rPr>
          <w:lang w:val="en-US"/>
        </w:rPr>
        <w:t>Iteration  20</w:t>
      </w:r>
      <w:proofErr w:type="gramEnd"/>
      <w:r w:rsidRPr="00E83B8D">
        <w:rPr>
          <w:lang w:val="en-US"/>
        </w:rPr>
        <w:t>: 0.560 ns/op</w:t>
      </w:r>
    </w:p>
    <w:p w14:paraId="4EF9EEEE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Iteration   1: 0.562 ns/op</w:t>
      </w:r>
    </w:p>
    <w:p w14:paraId="654FED1C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Iteration   2: 0.559 ns/op</w:t>
      </w:r>
    </w:p>
    <w:p w14:paraId="46484468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Iteration   3: 0.559 ns/op</w:t>
      </w:r>
    </w:p>
    <w:p w14:paraId="5D751F93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Iteration   4: 0.724 ns/op</w:t>
      </w:r>
    </w:p>
    <w:p w14:paraId="7149236A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Iteration   5: 0.559 ns/op</w:t>
      </w:r>
    </w:p>
    <w:p w14:paraId="1DE0919F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Iteration   6: 0.559 ns/op</w:t>
      </w:r>
    </w:p>
    <w:p w14:paraId="4B3F3AD5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Iteration   7: 0.559 ns/op</w:t>
      </w:r>
    </w:p>
    <w:p w14:paraId="53C0CE73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lastRenderedPageBreak/>
        <w:t>Iteration   8: 0.559 ns/op</w:t>
      </w:r>
    </w:p>
    <w:p w14:paraId="26BD0026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Iteration   9: 0.559 ns/op</w:t>
      </w:r>
    </w:p>
    <w:p w14:paraId="3BBB7AA3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10</w:t>
      </w:r>
      <w:proofErr w:type="gramEnd"/>
      <w:r w:rsidRPr="00E83B8D">
        <w:rPr>
          <w:lang w:val="en-US"/>
        </w:rPr>
        <w:t>: 0.561 ns/op</w:t>
      </w:r>
    </w:p>
    <w:p w14:paraId="225C87F9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11</w:t>
      </w:r>
      <w:proofErr w:type="gramEnd"/>
      <w:r w:rsidRPr="00E83B8D">
        <w:rPr>
          <w:lang w:val="en-US"/>
        </w:rPr>
        <w:t>: 0.559 ns/op</w:t>
      </w:r>
    </w:p>
    <w:p w14:paraId="52D91D3E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12</w:t>
      </w:r>
      <w:proofErr w:type="gramEnd"/>
      <w:r w:rsidRPr="00E83B8D">
        <w:rPr>
          <w:lang w:val="en-US"/>
        </w:rPr>
        <w:t>: 0.560 ns/op</w:t>
      </w:r>
    </w:p>
    <w:p w14:paraId="6E43BFCB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13</w:t>
      </w:r>
      <w:proofErr w:type="gramEnd"/>
      <w:r w:rsidRPr="00E83B8D">
        <w:rPr>
          <w:lang w:val="en-US"/>
        </w:rPr>
        <w:t>: 0.560 ns/op</w:t>
      </w:r>
    </w:p>
    <w:p w14:paraId="3821BAA5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14</w:t>
      </w:r>
      <w:proofErr w:type="gramEnd"/>
      <w:r w:rsidRPr="00E83B8D">
        <w:rPr>
          <w:lang w:val="en-US"/>
        </w:rPr>
        <w:t>: 0.561 ns/op</w:t>
      </w:r>
    </w:p>
    <w:p w14:paraId="01021500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15</w:t>
      </w:r>
      <w:proofErr w:type="gramEnd"/>
      <w:r w:rsidRPr="00E83B8D">
        <w:rPr>
          <w:lang w:val="en-US"/>
        </w:rPr>
        <w:t>: 0.559 ns/op</w:t>
      </w:r>
    </w:p>
    <w:p w14:paraId="47EC584C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16</w:t>
      </w:r>
      <w:proofErr w:type="gramEnd"/>
      <w:r w:rsidRPr="00E83B8D">
        <w:rPr>
          <w:lang w:val="en-US"/>
        </w:rPr>
        <w:t>: 0.559 ns/op</w:t>
      </w:r>
    </w:p>
    <w:p w14:paraId="51043766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17</w:t>
      </w:r>
      <w:proofErr w:type="gramEnd"/>
      <w:r w:rsidRPr="00E83B8D">
        <w:rPr>
          <w:lang w:val="en-US"/>
        </w:rPr>
        <w:t>: 0.559 ns/op</w:t>
      </w:r>
    </w:p>
    <w:p w14:paraId="29CE168D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18</w:t>
      </w:r>
      <w:proofErr w:type="gramEnd"/>
      <w:r w:rsidRPr="00E83B8D">
        <w:rPr>
          <w:lang w:val="en-US"/>
        </w:rPr>
        <w:t>: 0.560 ns/op</w:t>
      </w:r>
    </w:p>
    <w:p w14:paraId="6243F889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19</w:t>
      </w:r>
      <w:proofErr w:type="gramEnd"/>
      <w:r w:rsidRPr="00E83B8D">
        <w:rPr>
          <w:lang w:val="en-US"/>
        </w:rPr>
        <w:t>: 0.563 ns/op</w:t>
      </w:r>
    </w:p>
    <w:p w14:paraId="64A28D63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20</w:t>
      </w:r>
      <w:proofErr w:type="gramEnd"/>
      <w:r w:rsidRPr="00E83B8D">
        <w:rPr>
          <w:lang w:val="en-US"/>
        </w:rPr>
        <w:t>: 0.563 ns/op</w:t>
      </w:r>
    </w:p>
    <w:p w14:paraId="4B170534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21</w:t>
      </w:r>
      <w:proofErr w:type="gramEnd"/>
      <w:r w:rsidRPr="00E83B8D">
        <w:rPr>
          <w:lang w:val="en-US"/>
        </w:rPr>
        <w:t>: 0.561 ns/op</w:t>
      </w:r>
    </w:p>
    <w:p w14:paraId="4D2F677E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22</w:t>
      </w:r>
      <w:proofErr w:type="gramEnd"/>
      <w:r w:rsidRPr="00E83B8D">
        <w:rPr>
          <w:lang w:val="en-US"/>
        </w:rPr>
        <w:t>: 0.561 ns/op</w:t>
      </w:r>
    </w:p>
    <w:p w14:paraId="2EA2312E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23</w:t>
      </w:r>
      <w:proofErr w:type="gramEnd"/>
      <w:r w:rsidRPr="00E83B8D">
        <w:rPr>
          <w:lang w:val="en-US"/>
        </w:rPr>
        <w:t>: 0.562 ns/op</w:t>
      </w:r>
    </w:p>
    <w:p w14:paraId="1F457479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24</w:t>
      </w:r>
      <w:proofErr w:type="gramEnd"/>
      <w:r w:rsidRPr="00E83B8D">
        <w:rPr>
          <w:lang w:val="en-US"/>
        </w:rPr>
        <w:t>: 0.560 ns/op</w:t>
      </w:r>
    </w:p>
    <w:p w14:paraId="469219BA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25</w:t>
      </w:r>
      <w:proofErr w:type="gramEnd"/>
      <w:r w:rsidRPr="00E83B8D">
        <w:rPr>
          <w:lang w:val="en-US"/>
        </w:rPr>
        <w:t>: 0.559 ns/op</w:t>
      </w:r>
    </w:p>
    <w:p w14:paraId="6DF1D141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26</w:t>
      </w:r>
      <w:proofErr w:type="gramEnd"/>
      <w:r w:rsidRPr="00E83B8D">
        <w:rPr>
          <w:lang w:val="en-US"/>
        </w:rPr>
        <w:t>: 0.559 ns/op</w:t>
      </w:r>
    </w:p>
    <w:p w14:paraId="70F59EE6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27</w:t>
      </w:r>
      <w:proofErr w:type="gramEnd"/>
      <w:r w:rsidRPr="00E83B8D">
        <w:rPr>
          <w:lang w:val="en-US"/>
        </w:rPr>
        <w:t>: 0.724 ns/op</w:t>
      </w:r>
    </w:p>
    <w:p w14:paraId="19DDDA2A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28</w:t>
      </w:r>
      <w:proofErr w:type="gramEnd"/>
      <w:r w:rsidRPr="00E83B8D">
        <w:rPr>
          <w:lang w:val="en-US"/>
        </w:rPr>
        <w:t>: 0.563 ns/op</w:t>
      </w:r>
    </w:p>
    <w:p w14:paraId="6F07336E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29</w:t>
      </w:r>
      <w:proofErr w:type="gramEnd"/>
      <w:r w:rsidRPr="00E83B8D">
        <w:rPr>
          <w:lang w:val="en-US"/>
        </w:rPr>
        <w:t>: 0.565 ns/op</w:t>
      </w:r>
    </w:p>
    <w:p w14:paraId="024CE951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30</w:t>
      </w:r>
      <w:proofErr w:type="gramEnd"/>
      <w:r w:rsidRPr="00E83B8D">
        <w:rPr>
          <w:lang w:val="en-US"/>
        </w:rPr>
        <w:t>: 0.564 ns/op</w:t>
      </w:r>
    </w:p>
    <w:p w14:paraId="5B9F80B2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31</w:t>
      </w:r>
      <w:proofErr w:type="gramEnd"/>
      <w:r w:rsidRPr="00E83B8D">
        <w:rPr>
          <w:lang w:val="en-US"/>
        </w:rPr>
        <w:t>: 0.567 ns/op</w:t>
      </w:r>
    </w:p>
    <w:p w14:paraId="11191652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32</w:t>
      </w:r>
      <w:proofErr w:type="gramEnd"/>
      <w:r w:rsidRPr="00E83B8D">
        <w:rPr>
          <w:lang w:val="en-US"/>
        </w:rPr>
        <w:t>: 0.559 ns/op</w:t>
      </w:r>
    </w:p>
    <w:p w14:paraId="0A79F041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33</w:t>
      </w:r>
      <w:proofErr w:type="gramEnd"/>
      <w:r w:rsidRPr="00E83B8D">
        <w:rPr>
          <w:lang w:val="en-US"/>
        </w:rPr>
        <w:t>: 0.559 ns/op</w:t>
      </w:r>
    </w:p>
    <w:p w14:paraId="0302A464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34</w:t>
      </w:r>
      <w:proofErr w:type="gramEnd"/>
      <w:r w:rsidRPr="00E83B8D">
        <w:rPr>
          <w:lang w:val="en-US"/>
        </w:rPr>
        <w:t>: 0.559 ns/op</w:t>
      </w:r>
    </w:p>
    <w:p w14:paraId="17693B57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35</w:t>
      </w:r>
      <w:proofErr w:type="gramEnd"/>
      <w:r w:rsidRPr="00E83B8D">
        <w:rPr>
          <w:lang w:val="en-US"/>
        </w:rPr>
        <w:t>: 0.559 ns/op</w:t>
      </w:r>
    </w:p>
    <w:p w14:paraId="3B163620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36</w:t>
      </w:r>
      <w:proofErr w:type="gramEnd"/>
      <w:r w:rsidRPr="00E83B8D">
        <w:rPr>
          <w:lang w:val="en-US"/>
        </w:rPr>
        <w:t>: 0.559 ns/op</w:t>
      </w:r>
    </w:p>
    <w:p w14:paraId="5E2738F9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37</w:t>
      </w:r>
      <w:proofErr w:type="gramEnd"/>
      <w:r w:rsidRPr="00E83B8D">
        <w:rPr>
          <w:lang w:val="en-US"/>
        </w:rPr>
        <w:t>: 0.559 ns/op</w:t>
      </w:r>
    </w:p>
    <w:p w14:paraId="21C19003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38</w:t>
      </w:r>
      <w:proofErr w:type="gramEnd"/>
      <w:r w:rsidRPr="00E83B8D">
        <w:rPr>
          <w:lang w:val="en-US"/>
        </w:rPr>
        <w:t>: 0.559 ns/op</w:t>
      </w:r>
    </w:p>
    <w:p w14:paraId="19BE779E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39</w:t>
      </w:r>
      <w:proofErr w:type="gramEnd"/>
      <w:r w:rsidRPr="00E83B8D">
        <w:rPr>
          <w:lang w:val="en-US"/>
        </w:rPr>
        <w:t>: 0.559 ns/op</w:t>
      </w:r>
    </w:p>
    <w:p w14:paraId="3AFFA88A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40</w:t>
      </w:r>
      <w:proofErr w:type="gramEnd"/>
      <w:r w:rsidRPr="00E83B8D">
        <w:rPr>
          <w:lang w:val="en-US"/>
        </w:rPr>
        <w:t>: 0.559 ns/op</w:t>
      </w:r>
    </w:p>
    <w:p w14:paraId="7CF17C30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41</w:t>
      </w:r>
      <w:proofErr w:type="gramEnd"/>
      <w:r w:rsidRPr="00E83B8D">
        <w:rPr>
          <w:lang w:val="en-US"/>
        </w:rPr>
        <w:t>: 0.559 ns/op</w:t>
      </w:r>
    </w:p>
    <w:p w14:paraId="57363745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42</w:t>
      </w:r>
      <w:proofErr w:type="gramEnd"/>
      <w:r w:rsidRPr="00E83B8D">
        <w:rPr>
          <w:lang w:val="en-US"/>
        </w:rPr>
        <w:t>: 0.559 ns/op</w:t>
      </w:r>
    </w:p>
    <w:p w14:paraId="55F33964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43</w:t>
      </w:r>
      <w:proofErr w:type="gramEnd"/>
      <w:r w:rsidRPr="00E83B8D">
        <w:rPr>
          <w:lang w:val="en-US"/>
        </w:rPr>
        <w:t>: 0.657 ns/op</w:t>
      </w:r>
    </w:p>
    <w:p w14:paraId="6EED9DAC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44</w:t>
      </w:r>
      <w:proofErr w:type="gramEnd"/>
      <w:r w:rsidRPr="00E83B8D">
        <w:rPr>
          <w:lang w:val="en-US"/>
        </w:rPr>
        <w:t>: 0.559 ns/op</w:t>
      </w:r>
    </w:p>
    <w:p w14:paraId="2CC6C25A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45</w:t>
      </w:r>
      <w:proofErr w:type="gramEnd"/>
      <w:r w:rsidRPr="00E83B8D">
        <w:rPr>
          <w:lang w:val="en-US"/>
        </w:rPr>
        <w:t>: 0.559 ns/op</w:t>
      </w:r>
    </w:p>
    <w:p w14:paraId="601ABBB4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46</w:t>
      </w:r>
      <w:proofErr w:type="gramEnd"/>
      <w:r w:rsidRPr="00E83B8D">
        <w:rPr>
          <w:lang w:val="en-US"/>
        </w:rPr>
        <w:t>: 0.559 ns/op</w:t>
      </w:r>
    </w:p>
    <w:p w14:paraId="7C9FCD64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47</w:t>
      </w:r>
      <w:proofErr w:type="gramEnd"/>
      <w:r w:rsidRPr="00E83B8D">
        <w:rPr>
          <w:lang w:val="en-US"/>
        </w:rPr>
        <w:t>: 0.559 ns/op</w:t>
      </w:r>
    </w:p>
    <w:p w14:paraId="19976FD7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48</w:t>
      </w:r>
      <w:proofErr w:type="gramEnd"/>
      <w:r w:rsidRPr="00E83B8D">
        <w:rPr>
          <w:lang w:val="en-US"/>
        </w:rPr>
        <w:t>: 0.559 ns/op</w:t>
      </w:r>
    </w:p>
    <w:p w14:paraId="61AA3DFB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49</w:t>
      </w:r>
      <w:proofErr w:type="gramEnd"/>
      <w:r w:rsidRPr="00E83B8D">
        <w:rPr>
          <w:lang w:val="en-US"/>
        </w:rPr>
        <w:t>: 0.559 ns/op</w:t>
      </w:r>
    </w:p>
    <w:p w14:paraId="5B18ACD6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50</w:t>
      </w:r>
      <w:proofErr w:type="gramEnd"/>
      <w:r w:rsidRPr="00E83B8D">
        <w:rPr>
          <w:lang w:val="en-US"/>
        </w:rPr>
        <w:t>: 0.559 ns/op</w:t>
      </w:r>
    </w:p>
    <w:p w14:paraId="5CAB61BC" w14:textId="77777777" w:rsidR="00E83B8D" w:rsidRPr="00E83B8D" w:rsidRDefault="00E83B8D" w:rsidP="00E83B8D">
      <w:pPr>
        <w:rPr>
          <w:lang w:val="en-US"/>
        </w:rPr>
      </w:pPr>
    </w:p>
    <w:p w14:paraId="35D15AE4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lastRenderedPageBreak/>
        <w:t># Run progress: 50.00% complete, ETA 00:01:10</w:t>
      </w:r>
    </w:p>
    <w:p w14:paraId="3B989E64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# Fork: 2 of 2</w:t>
      </w:r>
    </w:p>
    <w:p w14:paraId="690139B1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# Warmup Iteration   1: 0.560 ns/op</w:t>
      </w:r>
    </w:p>
    <w:p w14:paraId="6F0F338F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# Warmup Iteration   2: 0.561 ns/op</w:t>
      </w:r>
    </w:p>
    <w:p w14:paraId="3539E33F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# Warmup Iteration   3: 0.559 ns/op</w:t>
      </w:r>
    </w:p>
    <w:p w14:paraId="08CFA9C1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# Warmup Iteration   4: 0.559 ns/op</w:t>
      </w:r>
    </w:p>
    <w:p w14:paraId="21AFF7A1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# Warmup Iteration   5: 0.559 ns/op</w:t>
      </w:r>
    </w:p>
    <w:p w14:paraId="76BB9CE6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# Warmup Iteration   6: 0.559 ns/op</w:t>
      </w:r>
    </w:p>
    <w:p w14:paraId="167F135A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# Warmup Iteration   7: 0.559 ns/op</w:t>
      </w:r>
    </w:p>
    <w:p w14:paraId="24161779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# Warmup Iteration   8: 0.563 ns/op</w:t>
      </w:r>
    </w:p>
    <w:p w14:paraId="7E8F4423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# Warmup Iteration   9: 0.563 ns/op</w:t>
      </w:r>
    </w:p>
    <w:p w14:paraId="5935E1FB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 xml:space="preserve"># Warmup </w:t>
      </w:r>
      <w:proofErr w:type="gramStart"/>
      <w:r w:rsidRPr="00E83B8D">
        <w:rPr>
          <w:lang w:val="en-US"/>
        </w:rPr>
        <w:t>Iteration  10</w:t>
      </w:r>
      <w:proofErr w:type="gramEnd"/>
      <w:r w:rsidRPr="00E83B8D">
        <w:rPr>
          <w:lang w:val="en-US"/>
        </w:rPr>
        <w:t>: 0.562 ns/op</w:t>
      </w:r>
    </w:p>
    <w:p w14:paraId="032B5059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 xml:space="preserve"># Warmup </w:t>
      </w:r>
      <w:proofErr w:type="gramStart"/>
      <w:r w:rsidRPr="00E83B8D">
        <w:rPr>
          <w:lang w:val="en-US"/>
        </w:rPr>
        <w:t>Iteration  11</w:t>
      </w:r>
      <w:proofErr w:type="gramEnd"/>
      <w:r w:rsidRPr="00E83B8D">
        <w:rPr>
          <w:lang w:val="en-US"/>
        </w:rPr>
        <w:t>: 0.564 ns/op</w:t>
      </w:r>
    </w:p>
    <w:p w14:paraId="2FB62AF8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 xml:space="preserve"># Warmup </w:t>
      </w:r>
      <w:proofErr w:type="gramStart"/>
      <w:r w:rsidRPr="00E83B8D">
        <w:rPr>
          <w:lang w:val="en-US"/>
        </w:rPr>
        <w:t>Iteration  12</w:t>
      </w:r>
      <w:proofErr w:type="gramEnd"/>
      <w:r w:rsidRPr="00E83B8D">
        <w:rPr>
          <w:lang w:val="en-US"/>
        </w:rPr>
        <w:t>: 0.561 ns/op</w:t>
      </w:r>
    </w:p>
    <w:p w14:paraId="7A9B2E41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 xml:space="preserve"># Warmup </w:t>
      </w:r>
      <w:proofErr w:type="gramStart"/>
      <w:r w:rsidRPr="00E83B8D">
        <w:rPr>
          <w:lang w:val="en-US"/>
        </w:rPr>
        <w:t>Iteration  13</w:t>
      </w:r>
      <w:proofErr w:type="gramEnd"/>
      <w:r w:rsidRPr="00E83B8D">
        <w:rPr>
          <w:lang w:val="en-US"/>
        </w:rPr>
        <w:t>: 0.559 ns/op</w:t>
      </w:r>
    </w:p>
    <w:p w14:paraId="2E4A735E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 xml:space="preserve"># Warmup </w:t>
      </w:r>
      <w:proofErr w:type="gramStart"/>
      <w:r w:rsidRPr="00E83B8D">
        <w:rPr>
          <w:lang w:val="en-US"/>
        </w:rPr>
        <w:t>Iteration  14</w:t>
      </w:r>
      <w:proofErr w:type="gramEnd"/>
      <w:r w:rsidRPr="00E83B8D">
        <w:rPr>
          <w:lang w:val="en-US"/>
        </w:rPr>
        <w:t>: 0.563 ns/op</w:t>
      </w:r>
    </w:p>
    <w:p w14:paraId="7938AB72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 xml:space="preserve"># Warmup </w:t>
      </w:r>
      <w:proofErr w:type="gramStart"/>
      <w:r w:rsidRPr="00E83B8D">
        <w:rPr>
          <w:lang w:val="en-US"/>
        </w:rPr>
        <w:t>Iteration  15</w:t>
      </w:r>
      <w:proofErr w:type="gramEnd"/>
      <w:r w:rsidRPr="00E83B8D">
        <w:rPr>
          <w:lang w:val="en-US"/>
        </w:rPr>
        <w:t>: 0.563 ns/op</w:t>
      </w:r>
    </w:p>
    <w:p w14:paraId="0E162D80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 xml:space="preserve"># Warmup </w:t>
      </w:r>
      <w:proofErr w:type="gramStart"/>
      <w:r w:rsidRPr="00E83B8D">
        <w:rPr>
          <w:lang w:val="en-US"/>
        </w:rPr>
        <w:t>Iteration  16</w:t>
      </w:r>
      <w:proofErr w:type="gramEnd"/>
      <w:r w:rsidRPr="00E83B8D">
        <w:rPr>
          <w:lang w:val="en-US"/>
        </w:rPr>
        <w:t>: 0.563 ns/op</w:t>
      </w:r>
    </w:p>
    <w:p w14:paraId="03DC4F5C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 xml:space="preserve"># Warmup </w:t>
      </w:r>
      <w:proofErr w:type="gramStart"/>
      <w:r w:rsidRPr="00E83B8D">
        <w:rPr>
          <w:lang w:val="en-US"/>
        </w:rPr>
        <w:t>Iteration  17</w:t>
      </w:r>
      <w:proofErr w:type="gramEnd"/>
      <w:r w:rsidRPr="00E83B8D">
        <w:rPr>
          <w:lang w:val="en-US"/>
        </w:rPr>
        <w:t>: 0.563 ns/op</w:t>
      </w:r>
    </w:p>
    <w:p w14:paraId="35DD3751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 xml:space="preserve"># Warmup </w:t>
      </w:r>
      <w:proofErr w:type="gramStart"/>
      <w:r w:rsidRPr="00E83B8D">
        <w:rPr>
          <w:lang w:val="en-US"/>
        </w:rPr>
        <w:t>Iteration  18</w:t>
      </w:r>
      <w:proofErr w:type="gramEnd"/>
      <w:r w:rsidRPr="00E83B8D">
        <w:rPr>
          <w:lang w:val="en-US"/>
        </w:rPr>
        <w:t>: 0.563 ns/op</w:t>
      </w:r>
    </w:p>
    <w:p w14:paraId="029FEF6D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 xml:space="preserve"># Warmup </w:t>
      </w:r>
      <w:proofErr w:type="gramStart"/>
      <w:r w:rsidRPr="00E83B8D">
        <w:rPr>
          <w:lang w:val="en-US"/>
        </w:rPr>
        <w:t>Iteration  19</w:t>
      </w:r>
      <w:proofErr w:type="gramEnd"/>
      <w:r w:rsidRPr="00E83B8D">
        <w:rPr>
          <w:lang w:val="en-US"/>
        </w:rPr>
        <w:t>: 0.713 ns/op</w:t>
      </w:r>
    </w:p>
    <w:p w14:paraId="4CB0E9A3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 xml:space="preserve"># Warmup </w:t>
      </w:r>
      <w:proofErr w:type="gramStart"/>
      <w:r w:rsidRPr="00E83B8D">
        <w:rPr>
          <w:lang w:val="en-US"/>
        </w:rPr>
        <w:t>Iteration  20</w:t>
      </w:r>
      <w:proofErr w:type="gramEnd"/>
      <w:r w:rsidRPr="00E83B8D">
        <w:rPr>
          <w:lang w:val="en-US"/>
        </w:rPr>
        <w:t>: 0.569 ns/op</w:t>
      </w:r>
    </w:p>
    <w:p w14:paraId="39FFDF2B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Iteration   1: 0.583 ns/op</w:t>
      </w:r>
    </w:p>
    <w:p w14:paraId="28215402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Iteration   2: 0.573 ns/op</w:t>
      </w:r>
    </w:p>
    <w:p w14:paraId="21A08CF9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Iteration   3: 0.563 ns/op</w:t>
      </w:r>
    </w:p>
    <w:p w14:paraId="274CE16F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Iteration   4: 0.564 ns/op</w:t>
      </w:r>
    </w:p>
    <w:p w14:paraId="4B7122E9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Iteration   5: 0.561 ns/op</w:t>
      </w:r>
    </w:p>
    <w:p w14:paraId="4E551857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Iteration   6: 0.582 ns/op</w:t>
      </w:r>
    </w:p>
    <w:p w14:paraId="31939753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Iteration   7: 0.606 ns/op</w:t>
      </w:r>
    </w:p>
    <w:p w14:paraId="06211D34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Iteration   8: 0.563 ns/op</w:t>
      </w:r>
    </w:p>
    <w:p w14:paraId="3F6A0365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Iteration   9: 0.571 ns/op</w:t>
      </w:r>
    </w:p>
    <w:p w14:paraId="611119AC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10</w:t>
      </w:r>
      <w:proofErr w:type="gramEnd"/>
      <w:r w:rsidRPr="00E83B8D">
        <w:rPr>
          <w:lang w:val="en-US"/>
        </w:rPr>
        <w:t>: 0.591 ns/op</w:t>
      </w:r>
    </w:p>
    <w:p w14:paraId="6812CF79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11</w:t>
      </w:r>
      <w:proofErr w:type="gramEnd"/>
      <w:r w:rsidRPr="00E83B8D">
        <w:rPr>
          <w:lang w:val="en-US"/>
        </w:rPr>
        <w:t>: 0.564 ns/op</w:t>
      </w:r>
    </w:p>
    <w:p w14:paraId="34AE35B1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12</w:t>
      </w:r>
      <w:proofErr w:type="gramEnd"/>
      <w:r w:rsidRPr="00E83B8D">
        <w:rPr>
          <w:lang w:val="en-US"/>
        </w:rPr>
        <w:t>: 0.580 ns/op</w:t>
      </w:r>
    </w:p>
    <w:p w14:paraId="1A4E8DE3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13</w:t>
      </w:r>
      <w:proofErr w:type="gramEnd"/>
      <w:r w:rsidRPr="00E83B8D">
        <w:rPr>
          <w:lang w:val="en-US"/>
        </w:rPr>
        <w:t>: 0.603 ns/op</w:t>
      </w:r>
    </w:p>
    <w:p w14:paraId="52A5F4FC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14</w:t>
      </w:r>
      <w:proofErr w:type="gramEnd"/>
      <w:r w:rsidRPr="00E83B8D">
        <w:rPr>
          <w:lang w:val="en-US"/>
        </w:rPr>
        <w:t>: 0.604 ns/op</w:t>
      </w:r>
    </w:p>
    <w:p w14:paraId="43B4583D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15</w:t>
      </w:r>
      <w:proofErr w:type="gramEnd"/>
      <w:r w:rsidRPr="00E83B8D">
        <w:rPr>
          <w:lang w:val="en-US"/>
        </w:rPr>
        <w:t>: 0.566 ns/op</w:t>
      </w:r>
    </w:p>
    <w:p w14:paraId="78A9FD30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16</w:t>
      </w:r>
      <w:proofErr w:type="gramEnd"/>
      <w:r w:rsidRPr="00E83B8D">
        <w:rPr>
          <w:lang w:val="en-US"/>
        </w:rPr>
        <w:t>: 0.561 ns/op</w:t>
      </w:r>
    </w:p>
    <w:p w14:paraId="2C632342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17</w:t>
      </w:r>
      <w:proofErr w:type="gramEnd"/>
      <w:r w:rsidRPr="00E83B8D">
        <w:rPr>
          <w:lang w:val="en-US"/>
        </w:rPr>
        <w:t>: 0.562 ns/op</w:t>
      </w:r>
    </w:p>
    <w:p w14:paraId="724C6886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18</w:t>
      </w:r>
      <w:proofErr w:type="gramEnd"/>
      <w:r w:rsidRPr="00E83B8D">
        <w:rPr>
          <w:lang w:val="en-US"/>
        </w:rPr>
        <w:t>: 0.562 ns/op</w:t>
      </w:r>
    </w:p>
    <w:p w14:paraId="7852DCCE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19</w:t>
      </w:r>
      <w:proofErr w:type="gramEnd"/>
      <w:r w:rsidRPr="00E83B8D">
        <w:rPr>
          <w:lang w:val="en-US"/>
        </w:rPr>
        <w:t>: 0.564 ns/op</w:t>
      </w:r>
    </w:p>
    <w:p w14:paraId="1DEDBC0E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20</w:t>
      </w:r>
      <w:proofErr w:type="gramEnd"/>
      <w:r w:rsidRPr="00E83B8D">
        <w:rPr>
          <w:lang w:val="en-US"/>
        </w:rPr>
        <w:t>: 0.562 ns/op</w:t>
      </w:r>
    </w:p>
    <w:p w14:paraId="44542A3F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21</w:t>
      </w:r>
      <w:proofErr w:type="gramEnd"/>
      <w:r w:rsidRPr="00E83B8D">
        <w:rPr>
          <w:lang w:val="en-US"/>
        </w:rPr>
        <w:t>: 0.562 ns/op</w:t>
      </w:r>
    </w:p>
    <w:p w14:paraId="6BE57F76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22</w:t>
      </w:r>
      <w:proofErr w:type="gramEnd"/>
      <w:r w:rsidRPr="00E83B8D">
        <w:rPr>
          <w:lang w:val="en-US"/>
        </w:rPr>
        <w:t>: 0.561 ns/op</w:t>
      </w:r>
    </w:p>
    <w:p w14:paraId="5E57C422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lastRenderedPageBreak/>
        <w:t>Iteration  23</w:t>
      </w:r>
      <w:proofErr w:type="gramEnd"/>
      <w:r w:rsidRPr="00E83B8D">
        <w:rPr>
          <w:lang w:val="en-US"/>
        </w:rPr>
        <w:t>: 0.566 ns/op</w:t>
      </w:r>
    </w:p>
    <w:p w14:paraId="680C2657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24</w:t>
      </w:r>
      <w:proofErr w:type="gramEnd"/>
      <w:r w:rsidRPr="00E83B8D">
        <w:rPr>
          <w:lang w:val="en-US"/>
        </w:rPr>
        <w:t>: 0.562 ns/op</w:t>
      </w:r>
    </w:p>
    <w:p w14:paraId="3527B737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25</w:t>
      </w:r>
      <w:proofErr w:type="gramEnd"/>
      <w:r w:rsidRPr="00E83B8D">
        <w:rPr>
          <w:lang w:val="en-US"/>
        </w:rPr>
        <w:t>: 0.563 ns/op</w:t>
      </w:r>
    </w:p>
    <w:p w14:paraId="4FAC8A21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26</w:t>
      </w:r>
      <w:proofErr w:type="gramEnd"/>
      <w:r w:rsidRPr="00E83B8D">
        <w:rPr>
          <w:lang w:val="en-US"/>
        </w:rPr>
        <w:t>: 0.565 ns/op</w:t>
      </w:r>
    </w:p>
    <w:p w14:paraId="293BE2F7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27</w:t>
      </w:r>
      <w:proofErr w:type="gramEnd"/>
      <w:r w:rsidRPr="00E83B8D">
        <w:rPr>
          <w:lang w:val="en-US"/>
        </w:rPr>
        <w:t>: 0.732 ns/op</w:t>
      </w:r>
    </w:p>
    <w:p w14:paraId="797EE270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28</w:t>
      </w:r>
      <w:proofErr w:type="gramEnd"/>
      <w:r w:rsidRPr="00E83B8D">
        <w:rPr>
          <w:lang w:val="en-US"/>
        </w:rPr>
        <w:t>: 0.565 ns/op</w:t>
      </w:r>
    </w:p>
    <w:p w14:paraId="13C1D22F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29</w:t>
      </w:r>
      <w:proofErr w:type="gramEnd"/>
      <w:r w:rsidRPr="00E83B8D">
        <w:rPr>
          <w:lang w:val="en-US"/>
        </w:rPr>
        <w:t>: 0.566 ns/op</w:t>
      </w:r>
    </w:p>
    <w:p w14:paraId="0DA91358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30</w:t>
      </w:r>
      <w:proofErr w:type="gramEnd"/>
      <w:r w:rsidRPr="00E83B8D">
        <w:rPr>
          <w:lang w:val="en-US"/>
        </w:rPr>
        <w:t>: 0.563 ns/op</w:t>
      </w:r>
    </w:p>
    <w:p w14:paraId="2A57C846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31</w:t>
      </w:r>
      <w:proofErr w:type="gramEnd"/>
      <w:r w:rsidRPr="00E83B8D">
        <w:rPr>
          <w:lang w:val="en-US"/>
        </w:rPr>
        <w:t>: 0.563 ns/op</w:t>
      </w:r>
    </w:p>
    <w:p w14:paraId="04AAECD7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32</w:t>
      </w:r>
      <w:proofErr w:type="gramEnd"/>
      <w:r w:rsidRPr="00E83B8D">
        <w:rPr>
          <w:lang w:val="en-US"/>
        </w:rPr>
        <w:t>: 0.562 ns/op</w:t>
      </w:r>
    </w:p>
    <w:p w14:paraId="2C4CAB8E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33</w:t>
      </w:r>
      <w:proofErr w:type="gramEnd"/>
      <w:r w:rsidRPr="00E83B8D">
        <w:rPr>
          <w:lang w:val="en-US"/>
        </w:rPr>
        <w:t>: 0.562 ns/op</w:t>
      </w:r>
    </w:p>
    <w:p w14:paraId="145E29F3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34</w:t>
      </w:r>
      <w:proofErr w:type="gramEnd"/>
      <w:r w:rsidRPr="00E83B8D">
        <w:rPr>
          <w:lang w:val="en-US"/>
        </w:rPr>
        <w:t>: 0.563 ns/op</w:t>
      </w:r>
    </w:p>
    <w:p w14:paraId="7B7C0E10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35</w:t>
      </w:r>
      <w:proofErr w:type="gramEnd"/>
      <w:r w:rsidRPr="00E83B8D">
        <w:rPr>
          <w:lang w:val="en-US"/>
        </w:rPr>
        <w:t>: 0.564 ns/op</w:t>
      </w:r>
    </w:p>
    <w:p w14:paraId="61348441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36</w:t>
      </w:r>
      <w:proofErr w:type="gramEnd"/>
      <w:r w:rsidRPr="00E83B8D">
        <w:rPr>
          <w:lang w:val="en-US"/>
        </w:rPr>
        <w:t>: 0.562 ns/op</w:t>
      </w:r>
    </w:p>
    <w:p w14:paraId="36C2A8FA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37</w:t>
      </w:r>
      <w:proofErr w:type="gramEnd"/>
      <w:r w:rsidRPr="00E83B8D">
        <w:rPr>
          <w:lang w:val="en-US"/>
        </w:rPr>
        <w:t>: 0.563 ns/op</w:t>
      </w:r>
    </w:p>
    <w:p w14:paraId="64D93FDB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38</w:t>
      </w:r>
      <w:proofErr w:type="gramEnd"/>
      <w:r w:rsidRPr="00E83B8D">
        <w:rPr>
          <w:lang w:val="en-US"/>
        </w:rPr>
        <w:t>: 0.563 ns/op</w:t>
      </w:r>
    </w:p>
    <w:p w14:paraId="7D73A7DF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39</w:t>
      </w:r>
      <w:proofErr w:type="gramEnd"/>
      <w:r w:rsidRPr="00E83B8D">
        <w:rPr>
          <w:lang w:val="en-US"/>
        </w:rPr>
        <w:t>: 0.563 ns/op</w:t>
      </w:r>
    </w:p>
    <w:p w14:paraId="58FC04C1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40</w:t>
      </w:r>
      <w:proofErr w:type="gramEnd"/>
      <w:r w:rsidRPr="00E83B8D">
        <w:rPr>
          <w:lang w:val="en-US"/>
        </w:rPr>
        <w:t>: 0.564 ns/op</w:t>
      </w:r>
    </w:p>
    <w:p w14:paraId="574F4BEF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41</w:t>
      </w:r>
      <w:proofErr w:type="gramEnd"/>
      <w:r w:rsidRPr="00E83B8D">
        <w:rPr>
          <w:lang w:val="en-US"/>
        </w:rPr>
        <w:t>: 0.560 ns/op</w:t>
      </w:r>
    </w:p>
    <w:p w14:paraId="1820F847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42</w:t>
      </w:r>
      <w:proofErr w:type="gramEnd"/>
      <w:r w:rsidRPr="00E83B8D">
        <w:rPr>
          <w:lang w:val="en-US"/>
        </w:rPr>
        <w:t>: 0.560 ns/op</w:t>
      </w:r>
    </w:p>
    <w:p w14:paraId="43E17736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43</w:t>
      </w:r>
      <w:proofErr w:type="gramEnd"/>
      <w:r w:rsidRPr="00E83B8D">
        <w:rPr>
          <w:lang w:val="en-US"/>
        </w:rPr>
        <w:t>: 0.564 ns/op</w:t>
      </w:r>
    </w:p>
    <w:p w14:paraId="3BA72E08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44</w:t>
      </w:r>
      <w:proofErr w:type="gramEnd"/>
      <w:r w:rsidRPr="00E83B8D">
        <w:rPr>
          <w:lang w:val="en-US"/>
        </w:rPr>
        <w:t>: 0.563 ns/op</w:t>
      </w:r>
    </w:p>
    <w:p w14:paraId="179DB376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45</w:t>
      </w:r>
      <w:proofErr w:type="gramEnd"/>
      <w:r w:rsidRPr="00E83B8D">
        <w:rPr>
          <w:lang w:val="en-US"/>
        </w:rPr>
        <w:t>: 0.563 ns/op</w:t>
      </w:r>
    </w:p>
    <w:p w14:paraId="17FA8572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46</w:t>
      </w:r>
      <w:proofErr w:type="gramEnd"/>
      <w:r w:rsidRPr="00E83B8D">
        <w:rPr>
          <w:lang w:val="en-US"/>
        </w:rPr>
        <w:t>: 0.563 ns/op</w:t>
      </w:r>
    </w:p>
    <w:p w14:paraId="00DE1626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47</w:t>
      </w:r>
      <w:proofErr w:type="gramEnd"/>
      <w:r w:rsidRPr="00E83B8D">
        <w:rPr>
          <w:lang w:val="en-US"/>
        </w:rPr>
        <w:t>: 0.563 ns/op</w:t>
      </w:r>
    </w:p>
    <w:p w14:paraId="630457F7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48</w:t>
      </w:r>
      <w:proofErr w:type="gramEnd"/>
      <w:r w:rsidRPr="00E83B8D">
        <w:rPr>
          <w:lang w:val="en-US"/>
        </w:rPr>
        <w:t>: 0.665 ns/op</w:t>
      </w:r>
    </w:p>
    <w:p w14:paraId="38AF865C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49</w:t>
      </w:r>
      <w:proofErr w:type="gramEnd"/>
      <w:r w:rsidRPr="00E83B8D">
        <w:rPr>
          <w:lang w:val="en-US"/>
        </w:rPr>
        <w:t>: 0.562 ns/op</w:t>
      </w:r>
    </w:p>
    <w:p w14:paraId="40C23E61" w14:textId="77777777" w:rsidR="00E83B8D" w:rsidRPr="00E83B8D" w:rsidRDefault="00E83B8D" w:rsidP="00E83B8D">
      <w:pPr>
        <w:rPr>
          <w:lang w:val="en-US"/>
        </w:rPr>
      </w:pPr>
      <w:proofErr w:type="gramStart"/>
      <w:r w:rsidRPr="00E83B8D">
        <w:rPr>
          <w:lang w:val="en-US"/>
        </w:rPr>
        <w:t>Iteration  50</w:t>
      </w:r>
      <w:proofErr w:type="gramEnd"/>
      <w:r w:rsidRPr="00E83B8D">
        <w:rPr>
          <w:lang w:val="en-US"/>
        </w:rPr>
        <w:t>: 0.562 ns/op</w:t>
      </w:r>
    </w:p>
    <w:p w14:paraId="76DFE999" w14:textId="77777777" w:rsidR="00E83B8D" w:rsidRPr="00E83B8D" w:rsidRDefault="00E83B8D" w:rsidP="00E83B8D">
      <w:pPr>
        <w:rPr>
          <w:lang w:val="en-US"/>
        </w:rPr>
      </w:pPr>
    </w:p>
    <w:p w14:paraId="07119509" w14:textId="77777777" w:rsidR="00E83B8D" w:rsidRPr="00E83B8D" w:rsidRDefault="00E83B8D" w:rsidP="00E83B8D">
      <w:pPr>
        <w:rPr>
          <w:lang w:val="en-US"/>
        </w:rPr>
      </w:pPr>
    </w:p>
    <w:p w14:paraId="488F36E3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Result "</w:t>
      </w:r>
      <w:proofErr w:type="spellStart"/>
      <w:r w:rsidRPr="00E83B8D">
        <w:rPr>
          <w:lang w:val="en-US"/>
        </w:rPr>
        <w:t>org.</w:t>
      </w:r>
      <w:proofErr w:type="gramStart"/>
      <w:r w:rsidRPr="00E83B8D">
        <w:rPr>
          <w:lang w:val="en-US"/>
        </w:rPr>
        <w:t>sample.MyBenchmark.testMethod</w:t>
      </w:r>
      <w:proofErr w:type="spellEnd"/>
      <w:proofErr w:type="gramEnd"/>
      <w:r w:rsidRPr="00E83B8D">
        <w:rPr>
          <w:lang w:val="en-US"/>
        </w:rPr>
        <w:t>":</w:t>
      </w:r>
    </w:p>
    <w:p w14:paraId="39397A48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 xml:space="preserve">  0.571 </w:t>
      </w:r>
      <w:proofErr w:type="gramStart"/>
      <w:r w:rsidRPr="00E83B8D">
        <w:rPr>
          <w:lang w:val="en-US"/>
        </w:rPr>
        <w:t>±(</w:t>
      </w:r>
      <w:proofErr w:type="gramEnd"/>
      <w:r w:rsidRPr="00E83B8D">
        <w:rPr>
          <w:lang w:val="en-US"/>
        </w:rPr>
        <w:t>99.9%) 0.011 ns/op [Average]</w:t>
      </w:r>
    </w:p>
    <w:p w14:paraId="6D14F17F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 xml:space="preserve">  (min, avg, max) = (0.559, 0.571, 0.732), </w:t>
      </w:r>
      <w:proofErr w:type="spellStart"/>
      <w:r w:rsidRPr="00E83B8D">
        <w:rPr>
          <w:lang w:val="en-US"/>
        </w:rPr>
        <w:t>stdev</w:t>
      </w:r>
      <w:proofErr w:type="spellEnd"/>
      <w:r w:rsidRPr="00E83B8D">
        <w:rPr>
          <w:lang w:val="en-US"/>
        </w:rPr>
        <w:t xml:space="preserve"> = 0.032</w:t>
      </w:r>
    </w:p>
    <w:p w14:paraId="57819111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 xml:space="preserve">  CI (99.9%): [0.560, 0.582] (assumes normal distribution)</w:t>
      </w:r>
    </w:p>
    <w:p w14:paraId="20A723CD" w14:textId="77777777" w:rsidR="00E83B8D" w:rsidRPr="00E83B8D" w:rsidRDefault="00E83B8D" w:rsidP="00E83B8D">
      <w:pPr>
        <w:rPr>
          <w:lang w:val="en-US"/>
        </w:rPr>
      </w:pPr>
    </w:p>
    <w:p w14:paraId="47153528" w14:textId="77777777" w:rsidR="00E83B8D" w:rsidRPr="00E83B8D" w:rsidRDefault="00E83B8D" w:rsidP="00E83B8D">
      <w:pPr>
        <w:rPr>
          <w:lang w:val="en-US"/>
        </w:rPr>
      </w:pPr>
    </w:p>
    <w:p w14:paraId="13A51687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# Run complete. Total time: 00:02:21</w:t>
      </w:r>
    </w:p>
    <w:p w14:paraId="3F5DE819" w14:textId="77777777" w:rsidR="00E83B8D" w:rsidRPr="00E83B8D" w:rsidRDefault="00E83B8D" w:rsidP="00E83B8D">
      <w:pPr>
        <w:rPr>
          <w:lang w:val="en-US"/>
        </w:rPr>
      </w:pPr>
    </w:p>
    <w:p w14:paraId="109DE39F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REMEMBER: The numbers below are just data. To gain reusable insights, you need to follow up on</w:t>
      </w:r>
    </w:p>
    <w:p w14:paraId="14320AC1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why the numbers are the way they are. Use profilers (see -prof, -</w:t>
      </w:r>
      <w:proofErr w:type="spellStart"/>
      <w:r w:rsidRPr="00E83B8D">
        <w:rPr>
          <w:lang w:val="en-US"/>
        </w:rPr>
        <w:t>lprof</w:t>
      </w:r>
      <w:proofErr w:type="spellEnd"/>
      <w:r w:rsidRPr="00E83B8D">
        <w:rPr>
          <w:lang w:val="en-US"/>
        </w:rPr>
        <w:t>), design factorial</w:t>
      </w:r>
    </w:p>
    <w:p w14:paraId="5ED3463C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experiments, perform baseline and negative tests that provide experimental control, make sure</w:t>
      </w:r>
    </w:p>
    <w:p w14:paraId="6A3A4782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lastRenderedPageBreak/>
        <w:t>the benchmarking environment is safe on JVM/OS/HW level, ask for reviews from the domain experts.</w:t>
      </w:r>
    </w:p>
    <w:p w14:paraId="58D62CA7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Do not assume the numbers tell you what you want them to tell.</w:t>
      </w:r>
    </w:p>
    <w:p w14:paraId="2B7BE81F" w14:textId="77777777" w:rsidR="00E83B8D" w:rsidRPr="00E83B8D" w:rsidRDefault="00E83B8D" w:rsidP="00E83B8D">
      <w:pPr>
        <w:rPr>
          <w:lang w:val="en-US"/>
        </w:rPr>
      </w:pPr>
    </w:p>
    <w:p w14:paraId="4B84C4DA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NOTE: Current JVM experimentally supports Compiler Blackholes, and they are in use. Please exercise</w:t>
      </w:r>
    </w:p>
    <w:p w14:paraId="3F80C5FF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 xml:space="preserve">extra caution when trusting the results, </w:t>
      </w:r>
      <w:proofErr w:type="gramStart"/>
      <w:r w:rsidRPr="00E83B8D">
        <w:rPr>
          <w:lang w:val="en-US"/>
        </w:rPr>
        <w:t>look into</w:t>
      </w:r>
      <w:proofErr w:type="gramEnd"/>
      <w:r w:rsidRPr="00E83B8D">
        <w:rPr>
          <w:lang w:val="en-US"/>
        </w:rPr>
        <w:t xml:space="preserve"> the generated code to check the benchmark still</w:t>
      </w:r>
    </w:p>
    <w:p w14:paraId="4A38A991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works, and factor in a small probability of new VM bugs. Additionally, while comparisons between</w:t>
      </w:r>
    </w:p>
    <w:p w14:paraId="7ACE0906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different JVMs are already problematic, the performance difference caused by different Blackhole</w:t>
      </w:r>
    </w:p>
    <w:p w14:paraId="4D3D13DB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>modes can be very significant. Please make sure you use the consistent Blackhole mode for comparisons.</w:t>
      </w:r>
    </w:p>
    <w:p w14:paraId="3B2F88F5" w14:textId="77777777" w:rsidR="00E83B8D" w:rsidRPr="00E83B8D" w:rsidRDefault="00E83B8D" w:rsidP="00E83B8D">
      <w:pPr>
        <w:rPr>
          <w:lang w:val="en-US"/>
        </w:rPr>
      </w:pPr>
    </w:p>
    <w:p w14:paraId="29A5F506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 xml:space="preserve">Benchmark               </w:t>
      </w:r>
      <w:proofErr w:type="gramStart"/>
      <w:r w:rsidRPr="00E83B8D">
        <w:rPr>
          <w:lang w:val="en-US"/>
        </w:rPr>
        <w:t xml:space="preserve">Mode  </w:t>
      </w:r>
      <w:proofErr w:type="spellStart"/>
      <w:r w:rsidRPr="00E83B8D">
        <w:rPr>
          <w:lang w:val="en-US"/>
        </w:rPr>
        <w:t>Cnt</w:t>
      </w:r>
      <w:proofErr w:type="spellEnd"/>
      <w:proofErr w:type="gramEnd"/>
      <w:r w:rsidRPr="00E83B8D">
        <w:rPr>
          <w:lang w:val="en-US"/>
        </w:rPr>
        <w:t xml:space="preserve">  Score   Error  Units</w:t>
      </w:r>
    </w:p>
    <w:p w14:paraId="5EB5AEBC" w14:textId="77777777" w:rsidR="00E83B8D" w:rsidRPr="00E83B8D" w:rsidRDefault="00E83B8D" w:rsidP="00E83B8D">
      <w:pPr>
        <w:rPr>
          <w:lang w:val="en-US"/>
        </w:rPr>
      </w:pPr>
      <w:proofErr w:type="spellStart"/>
      <w:proofErr w:type="gramStart"/>
      <w:r w:rsidRPr="00E83B8D">
        <w:rPr>
          <w:lang w:val="en-US"/>
        </w:rPr>
        <w:t>MyBenchmark.testMethod</w:t>
      </w:r>
      <w:proofErr w:type="spellEnd"/>
      <w:r w:rsidRPr="00E83B8D">
        <w:rPr>
          <w:lang w:val="en-US"/>
        </w:rPr>
        <w:t xml:space="preserve">  </w:t>
      </w:r>
      <w:proofErr w:type="spellStart"/>
      <w:r w:rsidRPr="00E83B8D">
        <w:rPr>
          <w:lang w:val="en-US"/>
        </w:rPr>
        <w:t>avgt</w:t>
      </w:r>
      <w:proofErr w:type="spellEnd"/>
      <w:proofErr w:type="gramEnd"/>
      <w:r w:rsidRPr="00E83B8D">
        <w:rPr>
          <w:lang w:val="en-US"/>
        </w:rPr>
        <w:t xml:space="preserve">  100  0.571 ± 0.011  ns/op</w:t>
      </w:r>
    </w:p>
    <w:p w14:paraId="7AFD4E0A" w14:textId="77777777" w:rsidR="00E83B8D" w:rsidRPr="00E83B8D" w:rsidRDefault="00E83B8D" w:rsidP="00E83B8D">
      <w:pPr>
        <w:rPr>
          <w:lang w:val="en-US"/>
        </w:rPr>
      </w:pPr>
      <w:r w:rsidRPr="00E83B8D">
        <w:rPr>
          <w:lang w:val="en-US"/>
        </w:rPr>
        <w:t xml:space="preserve">(base) </w:t>
      </w:r>
      <w:proofErr w:type="spellStart"/>
      <w:r w:rsidRPr="00E83B8D">
        <w:rPr>
          <w:lang w:val="en-US"/>
        </w:rPr>
        <w:t>mimi@mithilas-air</w:t>
      </w:r>
      <w:proofErr w:type="spellEnd"/>
      <w:r w:rsidRPr="00E83B8D">
        <w:rPr>
          <w:lang w:val="en-US"/>
        </w:rPr>
        <w:t xml:space="preserve"> test % </w:t>
      </w:r>
    </w:p>
    <w:p w14:paraId="3743262F" w14:textId="6E6C9EAD" w:rsidR="00E46EA0" w:rsidRDefault="00E46EA0" w:rsidP="000C51E3"/>
    <w:sectPr w:rsidR="00E46EA0" w:rsidSect="00E83B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8D"/>
    <w:rsid w:val="0002079C"/>
    <w:rsid w:val="00027DC4"/>
    <w:rsid w:val="000629B4"/>
    <w:rsid w:val="000A7625"/>
    <w:rsid w:val="000C42DB"/>
    <w:rsid w:val="000C51E3"/>
    <w:rsid w:val="000D391D"/>
    <w:rsid w:val="000F74CF"/>
    <w:rsid w:val="001277BB"/>
    <w:rsid w:val="00136E56"/>
    <w:rsid w:val="001647FE"/>
    <w:rsid w:val="001A7811"/>
    <w:rsid w:val="001C72E6"/>
    <w:rsid w:val="001D3FB2"/>
    <w:rsid w:val="001E3F0D"/>
    <w:rsid w:val="002328EE"/>
    <w:rsid w:val="002652BC"/>
    <w:rsid w:val="00275BF4"/>
    <w:rsid w:val="00291A15"/>
    <w:rsid w:val="002A0C6F"/>
    <w:rsid w:val="002B2230"/>
    <w:rsid w:val="00300280"/>
    <w:rsid w:val="00315AF5"/>
    <w:rsid w:val="003620D2"/>
    <w:rsid w:val="00397597"/>
    <w:rsid w:val="003A7AA6"/>
    <w:rsid w:val="003D5DAE"/>
    <w:rsid w:val="00400BB8"/>
    <w:rsid w:val="00412A47"/>
    <w:rsid w:val="00416CEB"/>
    <w:rsid w:val="00432F94"/>
    <w:rsid w:val="00467347"/>
    <w:rsid w:val="0047036C"/>
    <w:rsid w:val="004F58D0"/>
    <w:rsid w:val="00502C8A"/>
    <w:rsid w:val="00513D21"/>
    <w:rsid w:val="00537EE3"/>
    <w:rsid w:val="00546AE9"/>
    <w:rsid w:val="00553FEA"/>
    <w:rsid w:val="0056460B"/>
    <w:rsid w:val="00583383"/>
    <w:rsid w:val="00592760"/>
    <w:rsid w:val="005A615D"/>
    <w:rsid w:val="005D7232"/>
    <w:rsid w:val="00614FD4"/>
    <w:rsid w:val="00620057"/>
    <w:rsid w:val="0064252A"/>
    <w:rsid w:val="00650FFC"/>
    <w:rsid w:val="00654042"/>
    <w:rsid w:val="006557B5"/>
    <w:rsid w:val="00660E97"/>
    <w:rsid w:val="00662E13"/>
    <w:rsid w:val="00687896"/>
    <w:rsid w:val="006A345D"/>
    <w:rsid w:val="006A494D"/>
    <w:rsid w:val="006A691C"/>
    <w:rsid w:val="006B371A"/>
    <w:rsid w:val="006C3008"/>
    <w:rsid w:val="006C3580"/>
    <w:rsid w:val="006D55E1"/>
    <w:rsid w:val="006E55F5"/>
    <w:rsid w:val="006F5F68"/>
    <w:rsid w:val="007260E1"/>
    <w:rsid w:val="00735049"/>
    <w:rsid w:val="00751BB7"/>
    <w:rsid w:val="00781E29"/>
    <w:rsid w:val="007A2A96"/>
    <w:rsid w:val="007A4B1E"/>
    <w:rsid w:val="007D153C"/>
    <w:rsid w:val="007D740C"/>
    <w:rsid w:val="007F5307"/>
    <w:rsid w:val="0081064D"/>
    <w:rsid w:val="0082695D"/>
    <w:rsid w:val="00843046"/>
    <w:rsid w:val="00862C00"/>
    <w:rsid w:val="00875847"/>
    <w:rsid w:val="00894ABE"/>
    <w:rsid w:val="00897AD5"/>
    <w:rsid w:val="008A3999"/>
    <w:rsid w:val="008B6EF9"/>
    <w:rsid w:val="00903194"/>
    <w:rsid w:val="00915C43"/>
    <w:rsid w:val="00921E31"/>
    <w:rsid w:val="009A0164"/>
    <w:rsid w:val="009A48C6"/>
    <w:rsid w:val="009B4493"/>
    <w:rsid w:val="00A178A8"/>
    <w:rsid w:val="00A329EC"/>
    <w:rsid w:val="00A51FF4"/>
    <w:rsid w:val="00AB3F4A"/>
    <w:rsid w:val="00AD5AA4"/>
    <w:rsid w:val="00AE3F37"/>
    <w:rsid w:val="00B15306"/>
    <w:rsid w:val="00B33037"/>
    <w:rsid w:val="00B46975"/>
    <w:rsid w:val="00B51F2A"/>
    <w:rsid w:val="00B80F0D"/>
    <w:rsid w:val="00B81B81"/>
    <w:rsid w:val="00B85BAE"/>
    <w:rsid w:val="00B85F6D"/>
    <w:rsid w:val="00BB682C"/>
    <w:rsid w:val="00BB6C0D"/>
    <w:rsid w:val="00BC02F9"/>
    <w:rsid w:val="00BC7342"/>
    <w:rsid w:val="00BD5DAE"/>
    <w:rsid w:val="00BE22FD"/>
    <w:rsid w:val="00BF4B02"/>
    <w:rsid w:val="00C10E98"/>
    <w:rsid w:val="00C24BCD"/>
    <w:rsid w:val="00C53059"/>
    <w:rsid w:val="00C6320B"/>
    <w:rsid w:val="00C634F7"/>
    <w:rsid w:val="00C850D4"/>
    <w:rsid w:val="00C923D2"/>
    <w:rsid w:val="00CA2124"/>
    <w:rsid w:val="00CC6271"/>
    <w:rsid w:val="00CE50A3"/>
    <w:rsid w:val="00CE77B9"/>
    <w:rsid w:val="00D11540"/>
    <w:rsid w:val="00D14770"/>
    <w:rsid w:val="00D3682B"/>
    <w:rsid w:val="00D406BD"/>
    <w:rsid w:val="00D44DAA"/>
    <w:rsid w:val="00D53481"/>
    <w:rsid w:val="00D60B16"/>
    <w:rsid w:val="00D67EF7"/>
    <w:rsid w:val="00D7696D"/>
    <w:rsid w:val="00D91D24"/>
    <w:rsid w:val="00DA3B3A"/>
    <w:rsid w:val="00DC201E"/>
    <w:rsid w:val="00DE7019"/>
    <w:rsid w:val="00E05981"/>
    <w:rsid w:val="00E16180"/>
    <w:rsid w:val="00E1716F"/>
    <w:rsid w:val="00E261FF"/>
    <w:rsid w:val="00E46EA0"/>
    <w:rsid w:val="00E56CA4"/>
    <w:rsid w:val="00E83B8D"/>
    <w:rsid w:val="00E95C96"/>
    <w:rsid w:val="00EB6A72"/>
    <w:rsid w:val="00ED600B"/>
    <w:rsid w:val="00EE3EEB"/>
    <w:rsid w:val="00EF3169"/>
    <w:rsid w:val="00F22EF8"/>
    <w:rsid w:val="00F43245"/>
    <w:rsid w:val="00FD32D0"/>
    <w:rsid w:val="00FE2F4C"/>
    <w:rsid w:val="00FF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E406F"/>
  <w15:chartTrackingRefBased/>
  <w15:docId w15:val="{BE1D76C8-D3CF-2945-B1CD-80251970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928</Words>
  <Characters>5295</Characters>
  <Application>Microsoft Office Word</Application>
  <DocSecurity>0</DocSecurity>
  <Lines>44</Lines>
  <Paragraphs>12</Paragraphs>
  <ScaleCrop>false</ScaleCrop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Mithila Sivakumar</cp:lastModifiedBy>
  <cp:revision>1</cp:revision>
  <dcterms:created xsi:type="dcterms:W3CDTF">2024-09-10T17:08:00Z</dcterms:created>
  <dcterms:modified xsi:type="dcterms:W3CDTF">2024-09-10T17:09:00Z</dcterms:modified>
</cp:coreProperties>
</file>